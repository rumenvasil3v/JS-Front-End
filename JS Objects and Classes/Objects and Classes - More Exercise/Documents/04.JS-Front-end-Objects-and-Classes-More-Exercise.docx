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5D2" w14:textId="703170D4" w:rsidR="00B0289D" w:rsidRDefault="00B0289D" w:rsidP="00B0289D">
      <w:pPr>
        <w:pStyle w:val="1"/>
        <w:jc w:val="center"/>
      </w:pPr>
      <w:r>
        <w:rPr>
          <w:lang w:val="en-US"/>
        </w:rPr>
        <w:t xml:space="preserve">More </w:t>
      </w:r>
      <w:proofErr w:type="spellStart"/>
      <w:r w:rsidRPr="00505E6A">
        <w:t>Exercise</w:t>
      </w:r>
      <w:proofErr w:type="spellEnd"/>
      <w:r w:rsidRPr="00505E6A">
        <w:t xml:space="preserve">: </w:t>
      </w:r>
      <w:proofErr w:type="spellStart"/>
      <w:r w:rsidRPr="00505E6A">
        <w:t>Objects</w:t>
      </w:r>
      <w:proofErr w:type="spellEnd"/>
      <w:r w:rsidRPr="00505E6A"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Classes</w:t>
      </w:r>
      <w:proofErr w:type="spellEnd"/>
    </w:p>
    <w:p w14:paraId="7889D80C" w14:textId="7BE527EF" w:rsidR="00B97E1D" w:rsidRPr="00A12F1E" w:rsidRDefault="00B0289D" w:rsidP="00A12F1E">
      <w:pPr>
        <w:jc w:val="center"/>
        <w:rPr>
          <w:rStyle w:val="af1"/>
          <w:color w:val="auto"/>
          <w:u w:val="none"/>
          <w:lang w:val="en-US"/>
        </w:rPr>
      </w:pPr>
      <w:proofErr w:type="spellStart"/>
      <w:r w:rsidRPr="00A12F1E">
        <w:t>Problems</w:t>
      </w:r>
      <w:proofErr w:type="spellEnd"/>
      <w:r w:rsidRPr="00A12F1E">
        <w:t xml:space="preserve"> </w:t>
      </w:r>
      <w:proofErr w:type="spellStart"/>
      <w:r w:rsidRPr="00A12F1E">
        <w:t>with</w:t>
      </w:r>
      <w:proofErr w:type="spellEnd"/>
      <w:r w:rsidRPr="00A12F1E">
        <w:t xml:space="preserve"> </w:t>
      </w:r>
      <w:proofErr w:type="spellStart"/>
      <w:r w:rsidRPr="00A12F1E">
        <w:t>exercise</w:t>
      </w:r>
      <w:proofErr w:type="spellEnd"/>
      <w:r w:rsidRPr="00A12F1E">
        <w:t xml:space="preserve"> </w:t>
      </w:r>
      <w:proofErr w:type="spellStart"/>
      <w:r w:rsidRPr="00A12F1E">
        <w:t>and</w:t>
      </w:r>
      <w:proofErr w:type="spellEnd"/>
      <w:r w:rsidRPr="00A12F1E">
        <w:t xml:space="preserve"> </w:t>
      </w:r>
      <w:proofErr w:type="spellStart"/>
      <w:r w:rsidRPr="00A12F1E">
        <w:t>homework</w:t>
      </w:r>
      <w:proofErr w:type="spellEnd"/>
      <w:r w:rsidRPr="00A12F1E">
        <w:t xml:space="preserve"> </w:t>
      </w:r>
      <w:proofErr w:type="spellStart"/>
      <w:r w:rsidRPr="00A12F1E">
        <w:t>for</w:t>
      </w:r>
      <w:proofErr w:type="spellEnd"/>
      <w:r w:rsidRPr="00A12F1E">
        <w:t xml:space="preserve"> </w:t>
      </w:r>
      <w:proofErr w:type="spellStart"/>
      <w:r w:rsidRPr="00A12F1E">
        <w:t>the</w:t>
      </w:r>
      <w:proofErr w:type="spellEnd"/>
      <w:r w:rsidRPr="00A12F1E">
        <w:t xml:space="preserve"> </w:t>
      </w:r>
      <w:hyperlink r:id="rId11" w:history="1">
        <w:r w:rsidRPr="00A12F1E">
          <w:rPr>
            <w:rStyle w:val="af1"/>
          </w:rPr>
          <w:t xml:space="preserve">"JS </w:t>
        </w:r>
        <w:proofErr w:type="spellStart"/>
        <w:r w:rsidRPr="00A12F1E">
          <w:rPr>
            <w:rStyle w:val="af1"/>
          </w:rPr>
          <w:t>Front-End</w:t>
        </w:r>
        <w:proofErr w:type="spellEnd"/>
        <w:r w:rsidRPr="00A12F1E">
          <w:rPr>
            <w:rStyle w:val="af1"/>
          </w:rPr>
          <w:t xml:space="preserve">" </w:t>
        </w:r>
        <w:proofErr w:type="spellStart"/>
        <w:r w:rsidRPr="00A12F1E">
          <w:rPr>
            <w:rStyle w:val="af1"/>
          </w:rPr>
          <w:t>Course</w:t>
        </w:r>
        <w:proofErr w:type="spellEnd"/>
        <w:r w:rsidRPr="00A12F1E">
          <w:rPr>
            <w:rStyle w:val="af1"/>
          </w:rPr>
          <w:t xml:space="preserve"> @ </w:t>
        </w:r>
        <w:r w:rsidRPr="00A12F1E">
          <w:rPr>
            <w:rStyle w:val="af1"/>
            <w:noProof/>
          </w:rPr>
          <w:t>SoftUni</w:t>
        </w:r>
        <w:r w:rsidRPr="00A12F1E">
          <w:rPr>
            <w:rStyle w:val="af1"/>
          </w:rPr>
          <w:t>.</w:t>
        </w:r>
      </w:hyperlink>
    </w:p>
    <w:p w14:paraId="14C34BDC" w14:textId="6FA2721A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proofErr w:type="spellStart"/>
      <w:r w:rsidRPr="00505E6A">
        <w:t>Create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</w:t>
      </w:r>
      <w:proofErr w:type="spellStart"/>
      <w:r w:rsidRPr="00505E6A">
        <w:t>It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</w:t>
      </w:r>
      <w:proofErr w:type="spellStart"/>
      <w:r w:rsidRPr="00505E6A">
        <w:t>while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receive</w:t>
      </w:r>
      <w:proofErr w:type="spellEnd"/>
      <w:r w:rsidRPr="00505E6A">
        <w:t xml:space="preserve">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decreases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when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adding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given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to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</w:p>
    <w:p w14:paraId="220F965E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proofErr w:type="spellStart"/>
      <w:r w:rsidRPr="00505E6A">
        <w:rPr>
          <w:b/>
        </w:rPr>
        <w:t>list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products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object</w:t>
      </w:r>
      <w:proofErr w:type="spellEnd"/>
      <w:r w:rsidRPr="00505E6A">
        <w:t xml:space="preserve">). </w:t>
      </w:r>
      <w:proofErr w:type="spellStart"/>
      <w:r w:rsidRPr="00505E6A">
        <w:rPr>
          <w:b/>
        </w:rPr>
        <w:t>Each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have</w:t>
      </w:r>
      <w:proofErr w:type="spellEnd"/>
      <w:r w:rsidRPr="00505E6A">
        <w:t>:</w:t>
      </w:r>
    </w:p>
    <w:p w14:paraId="4B085FA3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 xml:space="preserve">- a </w:t>
      </w:r>
      <w:proofErr w:type="spellStart"/>
      <w:r w:rsidRPr="00505E6A">
        <w:t>string</w:t>
      </w:r>
      <w:proofErr w:type="spellEnd"/>
    </w:p>
    <w:p w14:paraId="1B49DD5A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t>price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a </w:t>
      </w:r>
      <w:proofErr w:type="spellStart"/>
      <w:r w:rsidRPr="00505E6A">
        <w:t>single</w:t>
      </w:r>
      <w:proofErr w:type="spellEnd"/>
      <w:r w:rsidRPr="00505E6A">
        <w:t xml:space="preserve"> </w:t>
      </w:r>
      <w:proofErr w:type="spellStart"/>
      <w:r w:rsidRPr="00505E6A">
        <w:t>piece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product</w:t>
      </w:r>
      <w:proofErr w:type="spellEnd"/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 xml:space="preserve">– a </w:t>
      </w:r>
      <w:proofErr w:type="spellStart"/>
      <w:r w:rsidRPr="00505E6A">
        <w:t>number</w:t>
      </w:r>
      <w:proofErr w:type="spellEnd"/>
    </w:p>
    <w:p w14:paraId="2F377AA6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proofErr w:type="spellStart"/>
      <w:r w:rsidRPr="00505E6A">
        <w:t>Paste</w:t>
      </w:r>
      <w:proofErr w:type="spellEnd"/>
      <w:r w:rsidRPr="00505E6A">
        <w:t xml:space="preserve"> </w:t>
      </w:r>
      <w:proofErr w:type="spellStart"/>
      <w:r w:rsidRPr="00505E6A">
        <w:t>only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proofErr w:type="spellStart"/>
      <w:r w:rsidRPr="00505E6A">
        <w:rPr>
          <w:b/>
        </w:rPr>
        <w:t>in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judge</w:t>
      </w:r>
      <w:proofErr w:type="spellEnd"/>
      <w:r w:rsidRPr="00505E6A">
        <w:t xml:space="preserve"> </w:t>
      </w:r>
      <w:r w:rsidRPr="00505E6A">
        <w:rPr>
          <w:noProof/>
        </w:rPr>
        <w:t>(</w:t>
      </w:r>
      <w:proofErr w:type="spellStart"/>
      <w:r w:rsidRPr="00505E6A">
        <w:rPr>
          <w:b/>
        </w:rPr>
        <w:t>Note</w:t>
      </w:r>
      <w:proofErr w:type="spellEnd"/>
      <w:r w:rsidRPr="00505E6A">
        <w:rPr>
          <w:b/>
        </w:rPr>
        <w:t xml:space="preserve">: </w:t>
      </w:r>
      <w:proofErr w:type="spellStart"/>
      <w:r w:rsidRPr="00505E6A">
        <w:rPr>
          <w:b/>
        </w:rPr>
        <w:t>all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described</w:t>
      </w:r>
      <w:proofErr w:type="spellEnd"/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3"/>
      </w:pPr>
      <w:proofErr w:type="spellStart"/>
      <w:r w:rsidRPr="00505E6A">
        <w:t>Example</w:t>
      </w:r>
      <w:proofErr w:type="spellEnd"/>
    </w:p>
    <w:p w14:paraId="7A31A547" w14:textId="77777777" w:rsidR="00B0289D" w:rsidRPr="00505E6A" w:rsidRDefault="00B0289D" w:rsidP="00B0289D">
      <w:proofErr w:type="spellStart"/>
      <w:r w:rsidRPr="00505E6A">
        <w:t>Test</w:t>
      </w:r>
      <w:proofErr w:type="spellEnd"/>
      <w:r w:rsidRPr="00505E6A">
        <w:t xml:space="preserve"> </w:t>
      </w:r>
      <w:proofErr w:type="spellStart"/>
      <w:r w:rsidRPr="00505E6A">
        <w:t>your</w:t>
      </w:r>
      <w:proofErr w:type="spellEnd"/>
      <w:r w:rsidRPr="00505E6A">
        <w:t xml:space="preserve"> </w:t>
      </w:r>
      <w:proofErr w:type="spellStart"/>
      <w:r w:rsidRPr="00505E6A">
        <w:t>Storage</w:t>
      </w:r>
      <w:proofErr w:type="spellEnd"/>
      <w:r w:rsidRPr="00505E6A">
        <w:t xml:space="preserve"> </w:t>
      </w:r>
      <w:proofErr w:type="spellStart"/>
      <w:r w:rsidRPr="00505E6A">
        <w:t>class</w:t>
      </w:r>
      <w:proofErr w:type="spellEnd"/>
      <w:r>
        <w:t>.</w:t>
      </w:r>
    </w:p>
    <w:tbl>
      <w:tblPr>
        <w:tblStyle w:val="af2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'Cucamber', price: 1.50, quantity: 15};</w:t>
            </w:r>
          </w:p>
          <w:p w14:paraId="69C7B6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'Tomato', price: 0.90, quantity: 25};</w:t>
            </w:r>
          </w:p>
          <w:p w14:paraId="2DAF6FB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productThree = {name: 'Bread', price: 1.10, quantity: 8};</w:t>
            </w:r>
          </w:p>
          <w:p w14:paraId="3E5D5E5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Storage(50);</w:t>
            </w:r>
          </w:p>
          <w:p w14:paraId="1EF976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storage.addProduct(productOne);</w:t>
            </w:r>
          </w:p>
          <w:p w14:paraId="6339F04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40C4BAA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storage.addProduct(productThree);</w:t>
            </w:r>
          </w:p>
          <w:p w14:paraId="5638613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console.log(storage.getProducts());</w:t>
            </w:r>
          </w:p>
          <w:p w14:paraId="4BF76E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console.log(storage.capacity);</w:t>
            </w:r>
          </w:p>
          <w:p w14:paraId="6E58E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{"name":"Cucamber","price":1.5,"quantity":15}</w:t>
            </w:r>
          </w:p>
          <w:p w14:paraId="7630EE2D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{"name":"Tomato","price":0.9,"quantity":25}</w:t>
            </w:r>
          </w:p>
          <w:p w14:paraId="4E2E2770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{"name":"Bread","price":1.1,"quantity":8}</w:t>
            </w:r>
          </w:p>
          <w:p w14:paraId="5BABCD8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2</w:t>
            </w:r>
          </w:p>
          <w:p w14:paraId="68F885B6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productOne = {name: 'Tomato', price: 0.90, quantity: 19};</w:t>
            </w:r>
          </w:p>
          <w:p w14:paraId="33A86A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productTwo = {name: 'Potato', price: 1.10, quantity: 10};</w:t>
            </w:r>
          </w:p>
          <w:p w14:paraId="5F1A5E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storage = new Storage(30);</w:t>
            </w:r>
          </w:p>
          <w:p w14:paraId="11BACA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storage.addProduct(productOne);</w:t>
            </w:r>
          </w:p>
          <w:p w14:paraId="45F4B2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storage.addProduct(productTwo);</w:t>
            </w:r>
          </w:p>
          <w:p w14:paraId="576FEE5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h</w:t>
      </w:r>
      <w:r>
        <w:t>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sorted</w:t>
      </w:r>
      <w:proofErr w:type="spellEnd"/>
      <w:r>
        <w:t xml:space="preserve"> </w:t>
      </w:r>
      <w:proofErr w:type="spellStart"/>
      <w:r>
        <w:t>catalog</w:t>
      </w:r>
      <w:proofErr w:type="spellEnd"/>
      <w:r w:rsidRPr="00505E6A"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store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given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proofErr w:type="spellStart"/>
      <w:r w:rsidRPr="00505E6A">
        <w:t>and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need</w:t>
      </w:r>
      <w:proofErr w:type="spellEnd"/>
      <w:r w:rsidRPr="00505E6A">
        <w:t xml:space="preserve"> </w:t>
      </w:r>
      <w:proofErr w:type="spellStart"/>
      <w:r w:rsidRPr="00505E6A">
        <w:t>to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them</w:t>
      </w:r>
      <w:proofErr w:type="spellEnd"/>
      <w:r w:rsidRPr="00505E6A">
        <w:t xml:space="preserve"> </w:t>
      </w:r>
      <w:proofErr w:type="spellStart"/>
      <w:r>
        <w:t>in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alphabetical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order</w:t>
      </w:r>
      <w:proofErr w:type="spellEnd"/>
      <w:r w:rsidRPr="00505E6A">
        <w:t xml:space="preserve">. </w:t>
      </w:r>
    </w:p>
    <w:p w14:paraId="092EDEE3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 </w:t>
      </w:r>
      <w:proofErr w:type="spellStart"/>
      <w:r w:rsidRPr="00505E6A">
        <w:t>comes</w:t>
      </w:r>
      <w:proofErr w:type="spellEnd"/>
      <w:r w:rsidRPr="00505E6A">
        <w:t xml:space="preserve"> </w:t>
      </w:r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>
        <w:t>an</w:t>
      </w:r>
      <w:proofErr w:type="spellEnd"/>
      <w:r>
        <w:t xml:space="preserve">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proofErr w:type="spellStart"/>
      <w:r w:rsidRPr="00505E6A">
        <w:t>of</w:t>
      </w:r>
      <w:proofErr w:type="spellEnd"/>
      <w:r w:rsidRPr="00505E6A">
        <w:t xml:space="preserve"> </w:t>
      </w:r>
      <w:proofErr w:type="spellStart"/>
      <w:r w:rsidRPr="00505E6A">
        <w:t>strings</w:t>
      </w:r>
      <w:proofErr w:type="spellEnd"/>
      <w:r w:rsidRPr="00505E6A">
        <w:t xml:space="preserve">. </w:t>
      </w:r>
      <w:proofErr w:type="spellStart"/>
      <w:r w:rsidRPr="00505E6A">
        <w:t>Each</w:t>
      </w:r>
      <w:proofErr w:type="spellEnd"/>
      <w:r w:rsidRPr="00505E6A">
        <w:t xml:space="preserve"> </w:t>
      </w:r>
      <w:proofErr w:type="spellStart"/>
      <w:r w:rsidRPr="00505E6A">
        <w:t>element</w:t>
      </w:r>
      <w:proofErr w:type="spellEnd"/>
      <w:r w:rsidRPr="00505E6A">
        <w:t xml:space="preserve"> </w:t>
      </w:r>
      <w:proofErr w:type="spellStart"/>
      <w:r w:rsidRPr="00505E6A">
        <w:t>holds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about</w:t>
      </w:r>
      <w:proofErr w:type="spellEnd"/>
      <w:r w:rsidRPr="00505E6A">
        <w:t xml:space="preserve"> a </w:t>
      </w:r>
      <w:proofErr w:type="spellStart"/>
      <w:r w:rsidRPr="00505E6A">
        <w:t>product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following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>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product’s</w:t>
      </w:r>
      <w:proofErr w:type="spellEnd"/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a </w:t>
      </w:r>
      <w:proofErr w:type="spellStart"/>
      <w:r w:rsidRPr="00505E6A">
        <w:rPr>
          <w:b/>
        </w:rPr>
        <w:t>string</w:t>
      </w:r>
      <w:proofErr w:type="spellEnd"/>
      <w:r w:rsidRPr="00505E6A">
        <w:t xml:space="preserve">, </w:t>
      </w:r>
      <w:proofErr w:type="spellStart"/>
      <w:r w:rsidRPr="00505E6A">
        <w:t>which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always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start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with</w:t>
      </w:r>
      <w:proofErr w:type="spellEnd"/>
      <w:r w:rsidRPr="00505E6A">
        <w:rPr>
          <w:b/>
        </w:rPr>
        <w:t xml:space="preserve"> a </w:t>
      </w:r>
      <w:proofErr w:type="spellStart"/>
      <w:r w:rsidRPr="00505E6A">
        <w:rPr>
          <w:b/>
        </w:rPr>
        <w:t>capital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letter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</w:rPr>
        <w:t xml:space="preserve">a </w:t>
      </w:r>
      <w:proofErr w:type="spellStart"/>
      <w:r w:rsidRPr="00505E6A">
        <w:rPr>
          <w:b/>
        </w:rPr>
        <w:t>number</w:t>
      </w:r>
      <w:proofErr w:type="spellEnd"/>
      <w:r w:rsidRPr="00505E6A">
        <w:t xml:space="preserve">.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can</w:t>
      </w:r>
      <w:proofErr w:type="spellEnd"/>
      <w:r w:rsidRPr="00505E6A">
        <w:t xml:space="preserve"> </w:t>
      </w:r>
      <w:proofErr w:type="spellStart"/>
      <w:r w:rsidRPr="00505E6A">
        <w:t>safely</w:t>
      </w:r>
      <w:proofErr w:type="spellEnd"/>
      <w:r w:rsidRPr="00505E6A">
        <w:t xml:space="preserve"> </w:t>
      </w:r>
      <w:proofErr w:type="spellStart"/>
      <w:r w:rsidRPr="00505E6A">
        <w:t>assume</w:t>
      </w:r>
      <w:proofErr w:type="spellEnd"/>
      <w:r w:rsidRPr="00505E6A">
        <w:t xml:space="preserve"> </w:t>
      </w:r>
      <w:proofErr w:type="spellStart"/>
      <w:r w:rsidRPr="00505E6A">
        <w:t>there</w:t>
      </w:r>
      <w:proofErr w:type="spellEnd"/>
      <w:r w:rsidRPr="00505E6A">
        <w:t xml:space="preserve"> </w:t>
      </w:r>
      <w:proofErr w:type="spellStart"/>
      <w:r w:rsidRPr="00505E6A">
        <w:t>will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r w:rsidRPr="00505E6A">
        <w:rPr>
          <w:b/>
          <w:noProof/>
        </w:rPr>
        <w:t xml:space="preserve">NO </w:t>
      </w:r>
      <w:proofErr w:type="spellStart"/>
      <w:r w:rsidRPr="00505E6A">
        <w:rPr>
          <w:b/>
        </w:rPr>
        <w:t>duplicate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product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input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comparison</w:t>
      </w:r>
      <w:proofErr w:type="spellEnd"/>
      <w:r w:rsidRPr="00505E6A">
        <w:t xml:space="preserve">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alphabetical</w:t>
      </w:r>
      <w:proofErr w:type="spellEnd"/>
      <w:r w:rsidRPr="00505E6A">
        <w:t xml:space="preserve"> </w:t>
      </w:r>
      <w:proofErr w:type="spellStart"/>
      <w:r w:rsidRPr="00505E6A">
        <w:t>order</w:t>
      </w:r>
      <w:proofErr w:type="spellEnd"/>
      <w:r w:rsidRPr="00505E6A">
        <w:t xml:space="preserve"> </w:t>
      </w:r>
      <w:proofErr w:type="spellStart"/>
      <w:r w:rsidRPr="00505E6A">
        <w:t>is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case-insensitive</w:t>
      </w:r>
      <w:proofErr w:type="spellEnd"/>
      <w:r w:rsidRPr="00505E6A">
        <w:t>.</w:t>
      </w:r>
    </w:p>
    <w:p w14:paraId="7D96296A" w14:textId="77777777" w:rsidR="00B0289D" w:rsidRPr="00505E6A" w:rsidRDefault="00B0289D" w:rsidP="00B0289D">
      <w:proofErr w:type="spellStart"/>
      <w:r w:rsidRPr="00505E6A">
        <w:t>As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output</w:t>
      </w:r>
      <w:proofErr w:type="spellEnd"/>
      <w:r w:rsidRPr="00505E6A">
        <w:rPr>
          <w:b/>
        </w:rPr>
        <w:t>,</w:t>
      </w:r>
      <w:r w:rsidRPr="00505E6A">
        <w:t xml:space="preserve"> </w:t>
      </w:r>
      <w:proofErr w:type="spellStart"/>
      <w:r w:rsidRPr="00505E6A">
        <w:t>you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print</w:t>
      </w:r>
      <w:proofErr w:type="spellEnd"/>
      <w:r w:rsidRPr="00505E6A">
        <w:t xml:space="preserve"> </w:t>
      </w:r>
      <w:proofErr w:type="spellStart"/>
      <w:r w:rsidRPr="00505E6A">
        <w:t>all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in</w:t>
      </w:r>
      <w:proofErr w:type="spellEnd"/>
      <w:r w:rsidRPr="00505E6A">
        <w:t xml:space="preserve"> a </w:t>
      </w:r>
      <w:proofErr w:type="spellStart"/>
      <w:r w:rsidRPr="00505E6A">
        <w:t>specified</w:t>
      </w:r>
      <w:proofErr w:type="spellEnd"/>
      <w:r w:rsidRPr="00505E6A">
        <w:t xml:space="preserve"> </w:t>
      </w:r>
      <w:proofErr w:type="spellStart"/>
      <w:r w:rsidRPr="00505E6A">
        <w:t>format</w:t>
      </w:r>
      <w:proofErr w:type="spellEnd"/>
      <w:r w:rsidRPr="00505E6A">
        <w:t xml:space="preserve">. </w:t>
      </w:r>
      <w:proofErr w:type="spellStart"/>
      <w:r w:rsidRPr="00505E6A">
        <w:t>They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ordered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exactly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specified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above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must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divided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into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groups</w:t>
      </w:r>
      <w:proofErr w:type="spellEnd"/>
      <w:r w:rsidRPr="00505E6A">
        <w:t xml:space="preserve">, </w:t>
      </w:r>
      <w:proofErr w:type="spellStart"/>
      <w:r w:rsidRPr="00505E6A">
        <w:t>by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of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</w:t>
      </w:r>
      <w:proofErr w:type="spellEnd"/>
      <w:r w:rsidRPr="00505E6A">
        <w:t xml:space="preserve">.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initial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should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printed</w:t>
      </w:r>
      <w:proofErr w:type="spellEnd"/>
      <w:r w:rsidRPr="00505E6A">
        <w:t xml:space="preserve">, </w:t>
      </w:r>
      <w:proofErr w:type="spellStart"/>
      <w:r w:rsidRPr="00505E6A">
        <w:t>and</w:t>
      </w:r>
      <w:proofErr w:type="spellEnd"/>
      <w:r w:rsidRPr="00505E6A">
        <w:t xml:space="preserve"> </w:t>
      </w:r>
      <w:proofErr w:type="spellStart"/>
      <w:r w:rsidRPr="00505E6A">
        <w:t>after</w:t>
      </w:r>
      <w:proofErr w:type="spellEnd"/>
      <w:r w:rsidRPr="00505E6A">
        <w:t xml:space="preserve"> </w:t>
      </w:r>
      <w:proofErr w:type="spellStart"/>
      <w:r w:rsidRPr="00505E6A">
        <w:t>that</w:t>
      </w:r>
      <w:proofErr w:type="spellEnd"/>
      <w:r>
        <w:t>,</w:t>
      </w:r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products</w:t>
      </w:r>
      <w:proofErr w:type="spellEnd"/>
      <w:r w:rsidRPr="00505E6A">
        <w:t xml:space="preserve"> </w:t>
      </w:r>
      <w:proofErr w:type="spellStart"/>
      <w:r w:rsidRPr="00505E6A">
        <w:t>should</w:t>
      </w:r>
      <w:proofErr w:type="spellEnd"/>
      <w:r w:rsidRPr="00505E6A">
        <w:t xml:space="preserve"> </w:t>
      </w:r>
      <w:proofErr w:type="spellStart"/>
      <w:r w:rsidRPr="00505E6A">
        <w:t>be</w:t>
      </w:r>
      <w:proofErr w:type="spellEnd"/>
      <w:r w:rsidRPr="00505E6A">
        <w:t xml:space="preserve"> </w:t>
      </w:r>
      <w:proofErr w:type="spellStart"/>
      <w:r w:rsidRPr="00505E6A">
        <w:t>printed</w:t>
      </w:r>
      <w:proofErr w:type="spellEnd"/>
      <w:r w:rsidRPr="00505E6A">
        <w:t xml:space="preserve"> </w:t>
      </w:r>
      <w:proofErr w:type="spellStart"/>
      <w:r w:rsidRPr="00505E6A">
        <w:t>with</w:t>
      </w:r>
      <w:proofErr w:type="spellEnd"/>
      <w:r w:rsidRPr="00505E6A">
        <w:t xml:space="preserve"> </w:t>
      </w:r>
      <w:r w:rsidRPr="00505E6A">
        <w:rPr>
          <w:b/>
        </w:rPr>
        <w:t xml:space="preserve">2 </w:t>
      </w:r>
      <w:proofErr w:type="spellStart"/>
      <w:r w:rsidRPr="00505E6A">
        <w:rPr>
          <w:b/>
        </w:rPr>
        <w:t>spaces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before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their</w:t>
      </w:r>
      <w:proofErr w:type="spellEnd"/>
      <w:r w:rsidRPr="00505E6A">
        <w:rPr>
          <w:b/>
        </w:rPr>
        <w:t xml:space="preserve"> </w:t>
      </w:r>
      <w:proofErr w:type="spellStart"/>
      <w:r w:rsidRPr="00505E6A">
        <w:rPr>
          <w:b/>
        </w:rPr>
        <w:t>names</w:t>
      </w:r>
      <w:proofErr w:type="spellEnd"/>
      <w:r w:rsidRPr="00505E6A">
        <w:t xml:space="preserve">. </w:t>
      </w:r>
      <w:proofErr w:type="spellStart"/>
      <w:r w:rsidRPr="00505E6A">
        <w:t>For</w:t>
      </w:r>
      <w:proofErr w:type="spellEnd"/>
      <w:r w:rsidRPr="00505E6A">
        <w:t xml:space="preserve"> </w:t>
      </w:r>
      <w:proofErr w:type="spellStart"/>
      <w:r w:rsidRPr="00505E6A">
        <w:t>more</w:t>
      </w:r>
      <w:proofErr w:type="spellEnd"/>
      <w:r w:rsidRPr="00505E6A">
        <w:t xml:space="preserve"> </w:t>
      </w:r>
      <w:proofErr w:type="spellStart"/>
      <w:r w:rsidRPr="00505E6A">
        <w:t>info</w:t>
      </w:r>
      <w:proofErr w:type="spellEnd"/>
      <w:r w:rsidRPr="00505E6A">
        <w:t xml:space="preserve"> </w:t>
      </w:r>
      <w:proofErr w:type="spellStart"/>
      <w:r w:rsidRPr="00505E6A">
        <w:t>check</w:t>
      </w:r>
      <w:proofErr w:type="spellEnd"/>
      <w:r w:rsidRPr="00505E6A">
        <w:t xml:space="preserve"> </w:t>
      </w:r>
      <w:proofErr w:type="spellStart"/>
      <w:r w:rsidRPr="00505E6A">
        <w:t>the</w:t>
      </w:r>
      <w:proofErr w:type="spellEnd"/>
      <w:r w:rsidRPr="00505E6A">
        <w:t xml:space="preserve"> </w:t>
      </w:r>
      <w:proofErr w:type="spellStart"/>
      <w:r w:rsidRPr="00505E6A">
        <w:t>examples</w:t>
      </w:r>
      <w:proofErr w:type="spellEnd"/>
      <w:r w:rsidRPr="00505E6A">
        <w:t>.</w:t>
      </w:r>
    </w:p>
    <w:p w14:paraId="04BFCAC9" w14:textId="77777777" w:rsidR="00B0289D" w:rsidRPr="00505E6A" w:rsidRDefault="00B0289D" w:rsidP="00B0289D">
      <w:pPr>
        <w:pStyle w:val="3"/>
      </w:pPr>
      <w:proofErr w:type="spellStart"/>
      <w:r w:rsidRPr="00505E6A">
        <w:t>Examples</w:t>
      </w:r>
      <w:proofErr w:type="spellEnd"/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Input</w:t>
            </w:r>
            <w:proofErr w:type="spellEnd"/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505E6A">
              <w:rPr>
                <w:b/>
              </w:rPr>
              <w:t>Output</w:t>
            </w:r>
            <w:proofErr w:type="spellEnd"/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25A637A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'Appricot : 20.4',</w:t>
            </w:r>
          </w:p>
          <w:p w14:paraId="74B22F59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'Fridge : 1500',</w:t>
            </w:r>
          </w:p>
          <w:p w14:paraId="72CF6B2E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'TV : 1499',</w:t>
            </w:r>
          </w:p>
          <w:p w14:paraId="1A4FBBA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'Deodorant : 10',</w:t>
            </w:r>
          </w:p>
          <w:p w14:paraId="7FDF87FA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'Boiler : 300',</w:t>
            </w:r>
          </w:p>
          <w:p w14:paraId="3D708180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'Apple : 1.25',</w:t>
            </w:r>
          </w:p>
          <w:p w14:paraId="2024D2C2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'Anti-Bug Spray : 15',</w:t>
            </w:r>
          </w:p>
          <w:p w14:paraId="3FB62C5A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'T-Shirt : 10'</w:t>
            </w:r>
          </w:p>
          <w:p w14:paraId="4AD0444C" w14:textId="77777777" w:rsidR="00B0289D" w:rsidRPr="00A12F1E" w:rsidRDefault="00B0289D" w:rsidP="0076069C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A12F1E">
              <w:rPr>
                <w:rFonts w:ascii="Consolas" w:hAnsi="Consolas"/>
                <w:sz w:val="22"/>
                <w:szCs w:val="22"/>
              </w:rPr>
              <w:t>]</w:t>
            </w:r>
          </w:p>
          <w:p w14:paraId="32D8FC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</w:t>
            </w:r>
          </w:p>
          <w:p w14:paraId="0D0159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Anti-Bug Spray: 15</w:t>
            </w:r>
          </w:p>
          <w:p w14:paraId="07DCF77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Apple: 1.25</w:t>
            </w:r>
          </w:p>
          <w:p w14:paraId="430D519D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Appricot: 20.4</w:t>
            </w:r>
          </w:p>
          <w:p w14:paraId="7100CA46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</w:t>
            </w:r>
          </w:p>
          <w:p w14:paraId="465CE24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Boiler: 300</w:t>
            </w:r>
          </w:p>
          <w:p w14:paraId="7460B72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</w:t>
            </w:r>
          </w:p>
          <w:p w14:paraId="3D5EF6FC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Deodorant: 10</w:t>
            </w:r>
          </w:p>
          <w:p w14:paraId="7F35F4CA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</w:t>
            </w:r>
          </w:p>
          <w:p w14:paraId="53FCE204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Fridge: 1500</w:t>
            </w:r>
          </w:p>
          <w:p w14:paraId="27779E6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</w:t>
            </w:r>
          </w:p>
          <w:p w14:paraId="3303AA6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T-Shirt: 10</w:t>
            </w:r>
          </w:p>
          <w:p w14:paraId="2EAE2AD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sz w:val="22"/>
                <w:szCs w:val="22"/>
              </w:rPr>
              <w:t xml:space="preserve">  </w:t>
            </w: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[</w:t>
            </w:r>
          </w:p>
          <w:p w14:paraId="41DA6E1B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'Omlet : 5.4',</w:t>
            </w:r>
          </w:p>
          <w:p w14:paraId="73BEE7C8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'Shirt : 15',</w:t>
            </w:r>
          </w:p>
          <w:p w14:paraId="7DCEEC06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'Cake : 59'</w:t>
            </w:r>
          </w:p>
          <w:p w14:paraId="06419280" w14:textId="77777777" w:rsidR="00B0289D" w:rsidRPr="00A12F1E" w:rsidRDefault="00B0289D" w:rsidP="0076069C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noProof/>
                <w:sz w:val="22"/>
                <w:szCs w:val="22"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C</w:t>
            </w:r>
          </w:p>
          <w:p w14:paraId="731094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Cake: 59</w:t>
            </w:r>
          </w:p>
          <w:p w14:paraId="5E2BF66B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O</w:t>
            </w:r>
          </w:p>
          <w:p w14:paraId="579944C1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Omlet: 5.4</w:t>
            </w:r>
          </w:p>
          <w:p w14:paraId="2DEF90CF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>S</w:t>
            </w:r>
          </w:p>
          <w:p w14:paraId="5A930FDE" w14:textId="77777777" w:rsidR="00B0289D" w:rsidRPr="00A12F1E" w:rsidRDefault="00B0289D" w:rsidP="0076069C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lastRenderedPageBreak/>
        <w:t>Class Laptop</w:t>
      </w:r>
    </w:p>
    <w:p w14:paraId="0AAD776C" w14:textId="77777777" w:rsidR="00B0289D" w:rsidRPr="00E96358" w:rsidRDefault="00B0289D" w:rsidP="00B0289D">
      <w:proofErr w:type="spellStart"/>
      <w:r w:rsidRPr="00E96358">
        <w:t>Create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class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Laptop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has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following</w:t>
      </w:r>
      <w:proofErr w:type="spellEnd"/>
      <w:r w:rsidRPr="00E96358">
        <w:t xml:space="preserve"> </w:t>
      </w:r>
      <w:proofErr w:type="spellStart"/>
      <w:r w:rsidRPr="00E96358">
        <w:t>properties</w:t>
      </w:r>
      <w:proofErr w:type="spellEnd"/>
      <w:r w:rsidRPr="00E96358">
        <w:t>:</w:t>
      </w:r>
    </w:p>
    <w:p w14:paraId="3BCB32C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>:</w:t>
      </w:r>
    </w:p>
    <w:p w14:paraId="7D675C72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01527A0E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</w:p>
    <w:p w14:paraId="54210948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string</w:t>
      </w:r>
      <w:proofErr w:type="spellEnd"/>
    </w:p>
    <w:p w14:paraId="126DF0B8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false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default</w:t>
      </w:r>
      <w:proofErr w:type="spellEnd"/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sets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proofErr w:type="spellStart"/>
      <w:r w:rsidRPr="00E96358">
        <w:t>variable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proofErr w:type="spellStart"/>
      <w:r w:rsidRPr="00E96358">
        <w:t>function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returns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>
        <w:rPr>
          <w:b/>
        </w:rPr>
        <w:t>producer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JSON</w:t>
      </w:r>
    </w:p>
    <w:p w14:paraId="0F80B5EA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time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laptop</w:t>
      </w:r>
      <w:proofErr w:type="spellEnd"/>
      <w:r w:rsidRPr="00E96358">
        <w:t xml:space="preserve"> </w:t>
      </w:r>
      <w:proofErr w:type="spellStart"/>
      <w:r w:rsidRPr="000524C5">
        <w:rPr>
          <w:b/>
        </w:rPr>
        <w:t>is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turned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on</w:t>
      </w:r>
      <w:proofErr w:type="spellEnd"/>
      <w:r w:rsidRPr="000524C5">
        <w:rPr>
          <w:b/>
        </w:rPr>
        <w:t>/</w:t>
      </w:r>
      <w:proofErr w:type="spellStart"/>
      <w:r w:rsidRPr="000524C5">
        <w:rPr>
          <w:b/>
        </w:rPr>
        <w:t>off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the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quality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decreases</w:t>
      </w:r>
      <w:proofErr w:type="spellEnd"/>
      <w:r w:rsidRPr="000524C5">
        <w:rPr>
          <w:b/>
        </w:rPr>
        <w:t xml:space="preserve"> </w:t>
      </w:r>
      <w:proofErr w:type="spellStart"/>
      <w:r w:rsidRPr="000524C5">
        <w:rPr>
          <w:b/>
        </w:rPr>
        <w:t>by</w:t>
      </w:r>
      <w:proofErr w:type="spellEnd"/>
      <w:r w:rsidRPr="000524C5">
        <w:rPr>
          <w:b/>
        </w:rPr>
        <w:t xml:space="preserve">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number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constructor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info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quality</w:t>
      </w:r>
      <w:proofErr w:type="spellEnd"/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p w14:paraId="4D274335" w14:textId="77777777" w:rsidR="00B0289D" w:rsidRPr="00E96358" w:rsidRDefault="00B0289D" w:rsidP="00B0289D">
      <w:proofErr w:type="spellStart"/>
      <w:r w:rsidRPr="00E96358">
        <w:t>Test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class</w:t>
      </w:r>
      <w:proofErr w:type="spellEnd"/>
      <w:r>
        <w:t>.</w:t>
      </w:r>
    </w:p>
    <w:tbl>
      <w:tblPr>
        <w:tblStyle w:val="af2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6"/>
        <w:gridCol w:w="5735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"Dell", age: 2, brand: "XPS"}</w:t>
            </w:r>
          </w:p>
          <w:p w14:paraId="5501873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36AC789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19AC9C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A3C26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70912D0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console.log(laptop.quality)</w:t>
            </w:r>
          </w:p>
          <w:p w14:paraId="0C78D3C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12619E1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  <w:p w14:paraId="45F98F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cstheme="minorHAnsi"/>
                <w:sz w:val="22"/>
                <w:szCs w:val="22"/>
              </w:rPr>
              <w:t xml:space="preserve">  </w:t>
            </w:r>
          </w:p>
          <w:p w14:paraId="3A25B60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{"producer":"Dell","age":2,"brand":"XPS"}</w:t>
            </w:r>
          </w:p>
          <w:p w14:paraId="53C5247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8</w:t>
            </w:r>
          </w:p>
          <w:p w14:paraId="4D143DE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true</w:t>
            </w:r>
          </w:p>
          <w:p w14:paraId="1C986107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info = {producer: "Lenovo", age: 1, brand: "Legion"}</w:t>
            </w:r>
          </w:p>
          <w:p w14:paraId="018CD7B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let laptop = new Laptop(info, 10)</w:t>
            </w:r>
          </w:p>
          <w:p w14:paraId="133B57E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66A8E2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console.log(laptop.showInfo())</w:t>
            </w:r>
          </w:p>
          <w:p w14:paraId="7807730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50D4C03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laptop.turnOn()</w:t>
            </w:r>
          </w:p>
          <w:p w14:paraId="0CDDD9F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laptop.turnOff()</w:t>
            </w:r>
          </w:p>
          <w:p w14:paraId="35FF9B1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sz w:val="22"/>
                <w:szCs w:val="22"/>
              </w:rPr>
              <w:t>{"producer":"Lenovo","age":1,"brand":"Legion"}</w:t>
            </w:r>
          </w:p>
          <w:p w14:paraId="434413BB" w14:textId="77777777" w:rsidR="00B0289D" w:rsidRPr="00A12F1E" w:rsidRDefault="00B0289D" w:rsidP="0076069C">
            <w:pPr>
              <w:spacing w:after="0"/>
              <w:rPr>
                <w:rFonts w:cstheme="minorHAns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theme="minorHAnsi"/>
                <w:sz w:val="22"/>
                <w:szCs w:val="22"/>
              </w:rPr>
              <w:t>false</w:t>
            </w:r>
            <w:proofErr w:type="spellEnd"/>
          </w:p>
        </w:tc>
      </w:tr>
    </w:tbl>
    <w:p w14:paraId="0E6BB075" w14:textId="3A30DE52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>.</w:t>
      </w:r>
    </w:p>
    <w:p w14:paraId="14DA7474" w14:textId="77777777" w:rsidR="00B0289D" w:rsidRDefault="00B0289D" w:rsidP="00B0289D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f</w:t>
      </w:r>
      <w:r w:rsidRPr="00E96358">
        <w:t>irst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0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rPr>
          <w:b/>
        </w:rPr>
        <w:t>specific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1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contain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new</w:t>
      </w:r>
      <w:r>
        <w:rPr>
          <w:b/>
        </w:rPr>
        <w:t>ly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changed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some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proofErr w:type="spellStart"/>
      <w:r w:rsidRPr="00E96358">
        <w:t>at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airport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third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rPr>
          <w:b/>
        </w:rPr>
        <w:t>at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index</w:t>
      </w:r>
      <w:proofErr w:type="spellEnd"/>
      <w:r w:rsidRPr="00E96358">
        <w:rPr>
          <w:b/>
        </w:rPr>
        <w:t xml:space="preserve"> 2</w:t>
      </w:r>
      <w:r w:rsidRPr="00E96358">
        <w:rPr>
          <w:noProof/>
        </w:rPr>
        <w:t xml:space="preserve">)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be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 w:rsidRPr="00E96358">
        <w:rPr>
          <w:b/>
        </w:rPr>
        <w:t>flight</w:t>
      </w:r>
      <w:proofErr w:type="spellEnd"/>
      <w:r w:rsidRPr="00E96358">
        <w:rPr>
          <w:b/>
        </w:rPr>
        <w:t xml:space="preserve">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need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check</w:t>
      </w:r>
      <w:proofErr w:type="spellEnd"/>
      <w:r w:rsidRPr="00E96358">
        <w:t xml:space="preserve">. </w:t>
      </w:r>
      <w:proofErr w:type="spellStart"/>
      <w:r w:rsidRPr="00E96358">
        <w:t>When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change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statuses</w:t>
      </w:r>
      <w:proofErr w:type="spellEnd"/>
      <w:r w:rsidRPr="00E96358">
        <w:t xml:space="preserve"> </w:t>
      </w:r>
      <w:proofErr w:type="spellStart"/>
      <w:r w:rsidRPr="00E96358">
        <w:t>depends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information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second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flights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given</w:t>
      </w:r>
      <w:proofErr w:type="spellEnd"/>
      <w:r w:rsidRPr="00E96358">
        <w:t xml:space="preserve"> </w:t>
      </w:r>
      <w:proofErr w:type="spellStart"/>
      <w:r w:rsidRPr="00E96358">
        <w:t>status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a4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proofErr w:type="spellStart"/>
      <w:r>
        <w:rPr>
          <w:rStyle w:val="jlqj4b"/>
        </w:rPr>
        <w:t>to</w:t>
      </w:r>
      <w:proofErr w:type="spellEnd"/>
      <w:r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a4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62247CA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2CCED6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1606EEE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23089D1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1C7F4E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5AF45C5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6B878A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49E713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0E51AC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3040297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2884964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0185CA8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4B87C3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'SK430 Cancelled'],</w:t>
            </w:r>
          </w:p>
          <w:p w14:paraId="3482CAB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['Cancelled']</w:t>
            </w:r>
          </w:p>
          <w:p w14:paraId="18A68C7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'Alabama', Status: 'Cancelled' }</w:t>
            </w:r>
          </w:p>
          <w:p w14:paraId="2FFB3FE3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'California', Status: 'Cancelled' }</w:t>
            </w:r>
          </w:p>
          <w:p w14:paraId="54CEB43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noProof/>
                <w:sz w:val="22"/>
                <w:szCs w:val="22"/>
              </w:rPr>
              <w:t>{ Destination: 'Texas', Status: 'Cancelled' }</w:t>
            </w:r>
          </w:p>
          <w:p w14:paraId="18E395A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[['WN269 Delaware',</w:t>
            </w:r>
          </w:p>
          <w:p w14:paraId="25B347E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'FL2269 Oregon',</w:t>
            </w:r>
          </w:p>
          <w:p w14:paraId="69D9557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'WN498 Las Vegas',</w:t>
            </w:r>
          </w:p>
          <w:p w14:paraId="51B057B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'WN3145 Ohio',</w:t>
            </w:r>
          </w:p>
          <w:p w14:paraId="7522357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Alabama',</w:t>
            </w:r>
          </w:p>
          <w:p w14:paraId="3C69E73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'WN4010 New York',</w:t>
            </w:r>
          </w:p>
          <w:p w14:paraId="45D8838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California',</w:t>
            </w:r>
          </w:p>
          <w:p w14:paraId="1E3B65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'DL2120 Texas',</w:t>
            </w:r>
          </w:p>
          <w:p w14:paraId="67BC6DE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'KL5744 Illinois',</w:t>
            </w:r>
          </w:p>
          <w:p w14:paraId="42D1960E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'WN678 Pennsylvania'],</w:t>
            </w:r>
          </w:p>
          <w:p w14:paraId="7D766E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['DL2120 Cancelled',</w:t>
            </w:r>
          </w:p>
          <w:p w14:paraId="4369CAA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'WN612 Cancelled',</w:t>
            </w:r>
          </w:p>
          <w:p w14:paraId="4C91781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'WN1173 Cancelled',</w:t>
            </w:r>
          </w:p>
          <w:p w14:paraId="03B9B08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'SK330 Cancelled'],</w:t>
            </w:r>
          </w:p>
          <w:p w14:paraId="05B5E3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ab/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['Ready to fly']</w:t>
            </w:r>
          </w:p>
          <w:p w14:paraId="2DD89DF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lastRenderedPageBreak/>
              <w:t>{ Destination: 'Delaware', Status: 'Ready to fly' }</w:t>
            </w:r>
          </w:p>
          <w:p w14:paraId="78ACE8C4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'Oregon', Status: 'Ready to fly' }</w:t>
            </w:r>
          </w:p>
          <w:p w14:paraId="1C6AA529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'Las Vegas', Status: 'Ready to fly' }</w:t>
            </w:r>
          </w:p>
          <w:p w14:paraId="424ED668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'Ohio', Status: 'Ready to fly' }</w:t>
            </w:r>
          </w:p>
          <w:p w14:paraId="65843CAE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'New York', Status: 'Ready to fly' }</w:t>
            </w:r>
          </w:p>
          <w:p w14:paraId="1D18C471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'Illinois', Status: 'Ready to fly' }</w:t>
            </w:r>
          </w:p>
          <w:p w14:paraId="5A34E5BC" w14:textId="77777777" w:rsidR="00B0289D" w:rsidRPr="00A12F1E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</w:rPr>
            </w:pPr>
            <w:r w:rsidRPr="00A12F1E">
              <w:rPr>
                <w:rFonts w:ascii="Consolas" w:hAnsi="Consolas" w:cstheme="minorHAnsi"/>
                <w:bCs/>
                <w:noProof/>
                <w:sz w:val="22"/>
                <w:szCs w:val="22"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this</w:t>
      </w:r>
      <w:proofErr w:type="spellEnd"/>
      <w:r w:rsidRPr="00E96358">
        <w:t xml:space="preserve"> </w:t>
      </w:r>
      <w:proofErr w:type="spellStart"/>
      <w:r w:rsidRPr="00E96358">
        <w:t>problem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arrange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secretary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principal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process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a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t>before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hits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 w:rsidRPr="00E96358">
        <w:t xml:space="preserve"> a </w:t>
      </w:r>
      <w:proofErr w:type="spellStart"/>
      <w:r w:rsidRPr="00E96358">
        <w:t>draft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a </w:t>
      </w:r>
      <w:proofErr w:type="spellStart"/>
      <w:r w:rsidRPr="00E96358">
        <w:t>list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but</w:t>
      </w:r>
      <w:proofErr w:type="spellEnd"/>
      <w:r w:rsidRPr="00E96358">
        <w:t xml:space="preserve"> </w:t>
      </w:r>
      <w:proofErr w:type="spellStart"/>
      <w:r w:rsidRPr="00E96358">
        <w:t>mixed</w:t>
      </w:r>
      <w:proofErr w:type="spellEnd"/>
      <w:r w:rsidRPr="00E96358">
        <w:t xml:space="preserve">. </w:t>
      </w:r>
      <w:proofErr w:type="spellStart"/>
      <w:r w:rsidRPr="00E96358">
        <w:rPr>
          <w:u w:val="single"/>
        </w:rPr>
        <w:t>Keep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mind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if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student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has</w:t>
      </w:r>
      <w:proofErr w:type="spellEnd"/>
      <w:r w:rsidRPr="00E96358">
        <w:rPr>
          <w:u w:val="single"/>
        </w:rPr>
        <w:t xml:space="preserve"> a </w:t>
      </w:r>
      <w:proofErr w:type="spellStart"/>
      <w:r w:rsidRPr="00E96358">
        <w:rPr>
          <w:u w:val="single"/>
        </w:rPr>
        <w:t>lower</w:t>
      </w:r>
      <w:proofErr w:type="spellEnd"/>
      <w:r w:rsidRPr="00E96358">
        <w:rPr>
          <w:u w:val="single"/>
        </w:rPr>
        <w:t xml:space="preserve"> </w:t>
      </w:r>
      <w:proofErr w:type="spellStart"/>
      <w:r>
        <w:rPr>
          <w:u w:val="single"/>
        </w:rPr>
        <w:t>score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than</w:t>
      </w:r>
      <w:proofErr w:type="spellEnd"/>
      <w:r w:rsidRPr="00E96358">
        <w:rPr>
          <w:u w:val="single"/>
        </w:rPr>
        <w:t xml:space="preserve"> 3, </w:t>
      </w:r>
      <w:proofErr w:type="spellStart"/>
      <w:r w:rsidRPr="00E96358">
        <w:rPr>
          <w:u w:val="single"/>
        </w:rPr>
        <w:t>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does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not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go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into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next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class</w:t>
      </w:r>
      <w:proofErr w:type="spellEnd"/>
      <w:r w:rsidRPr="00E96358">
        <w:t xml:space="preserve">. </w:t>
      </w:r>
      <w:proofErr w:type="spellStart"/>
      <w:r w:rsidRPr="00E96358">
        <w:t>As</w:t>
      </w:r>
      <w:proofErr w:type="spellEnd"/>
      <w:r>
        <w:t xml:space="preserve"> a </w:t>
      </w:r>
      <w:proofErr w:type="spellStart"/>
      <w:r w:rsidRPr="00E96358">
        <w:t>result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work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entire</w:t>
      </w:r>
      <w:proofErr w:type="spellEnd"/>
      <w:r w:rsidRPr="00E96358">
        <w:t xml:space="preserve"> </w:t>
      </w:r>
      <w:proofErr w:type="spellStart"/>
      <w:r w:rsidRPr="00E96358">
        <w:t>school</w:t>
      </w:r>
      <w:proofErr w:type="spellEnd"/>
      <w:r w:rsidRPr="00E96358">
        <w:t xml:space="preserve"> </w:t>
      </w:r>
      <w:proofErr w:type="spellStart"/>
      <w:r w:rsidRPr="00E96358">
        <w:t>register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sorted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grade</w:t>
      </w:r>
      <w:proofErr w:type="spellEnd"/>
      <w:r w:rsidRPr="00E96358">
        <w:t xml:space="preserve"> </w:t>
      </w:r>
      <w:proofErr w:type="spellStart"/>
      <w:r w:rsidRPr="00E96358">
        <w:t>already</w:t>
      </w:r>
      <w:proofErr w:type="spellEnd"/>
      <w:r w:rsidRPr="00E96358">
        <w:t xml:space="preserve"> </w:t>
      </w:r>
      <w:proofErr w:type="spellStart"/>
      <w:r w:rsidRPr="00E96358">
        <w:t>filled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students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empty</w:t>
      </w:r>
      <w:proofErr w:type="spellEnd"/>
      <w:r w:rsidRPr="00E96358">
        <w:t xml:space="preserve"> </w:t>
      </w:r>
      <w:proofErr w:type="spellStart"/>
      <w:r w:rsidRPr="00E96358">
        <w:t>row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input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 xml:space="preserve">,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containing</w:t>
      </w:r>
      <w:proofErr w:type="spellEnd"/>
      <w:r w:rsidRPr="00E96358">
        <w:t xml:space="preserve"> a </w:t>
      </w:r>
      <w:proofErr w:type="spellStart"/>
      <w:r w:rsidRPr="00E96358">
        <w:t>student's</w:t>
      </w:r>
      <w:proofErr w:type="spellEnd"/>
      <w:r w:rsidRPr="00E96358">
        <w:t xml:space="preserve"> </w:t>
      </w:r>
      <w:proofErr w:type="spellStart"/>
      <w:r w:rsidRPr="00E96358">
        <w:t>name</w:t>
      </w:r>
      <w:proofErr w:type="spellEnd"/>
      <w:r w:rsidRPr="00E96358">
        <w:t xml:space="preserve">, </w:t>
      </w:r>
      <w:proofErr w:type="spellStart"/>
      <w:r w:rsidRPr="00E96358">
        <w:t>last</w:t>
      </w:r>
      <w:proofErr w:type="spellEnd"/>
      <w:r w:rsidRPr="00E96358">
        <w:t xml:space="preserve"> </w:t>
      </w:r>
      <w:proofErr w:type="spellStart"/>
      <w:r w:rsidRPr="00E96358">
        <w:t>year's</w:t>
      </w:r>
      <w:proofErr w:type="spellEnd"/>
      <w:r w:rsidRPr="00E96358">
        <w:t xml:space="preserve"> </w:t>
      </w:r>
      <w:proofErr w:type="spellStart"/>
      <w:r w:rsidRPr="00E96358">
        <w:t>grade</w:t>
      </w:r>
      <w:proofErr w:type="spellEnd"/>
      <w:r w:rsidRPr="00E96358">
        <w:t xml:space="preserve">,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annual</w:t>
      </w:r>
      <w:proofErr w:type="spellEnd"/>
      <w:r w:rsidRPr="00E96358">
        <w:t xml:space="preserve"> </w:t>
      </w:r>
      <w:proofErr w:type="spellStart"/>
      <w:r>
        <w:t>score</w:t>
      </w:r>
      <w:proofErr w:type="spellEnd"/>
      <w:r w:rsidRPr="00E96358">
        <w:t xml:space="preserve">.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average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annual</w:t>
      </w:r>
      <w:proofErr w:type="spellEnd"/>
      <w:r w:rsidRPr="00E96358">
        <w:rPr>
          <w:b/>
        </w:rPr>
        <w:t xml:space="preserve"> </w:t>
      </w:r>
      <w:proofErr w:type="spellStart"/>
      <w:r>
        <w:rPr>
          <w:b/>
        </w:rPr>
        <w:t>score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last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year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formatted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second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decimal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point</w:t>
      </w:r>
      <w:proofErr w:type="spellEnd"/>
      <w:r w:rsidRPr="00E96358">
        <w:t>.</w:t>
      </w:r>
    </w:p>
    <w:p w14:paraId="7AD6C144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55718CC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Mark, Grade: 8, Graduated with an average score: 4.75",</w:t>
            </w:r>
          </w:p>
          <w:p w14:paraId="00318EC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Ethan, Grade: 9, Graduated with an average score: 5.66",</w:t>
            </w:r>
          </w:p>
          <w:p w14:paraId="083F006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George, Grade: 8, Graduated with an average score: 2.83",</w:t>
            </w:r>
          </w:p>
          <w:p w14:paraId="73FFF57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Steven, Grade: 10, Graduated with an average score: 4.20",</w:t>
            </w:r>
          </w:p>
          <w:p w14:paraId="3D77DFD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Joey, Grade: 9, Graduated with an average score: 4.90",</w:t>
            </w:r>
          </w:p>
          <w:p w14:paraId="3AD2DFB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Angus, Grade: 11, Graduated with an average score: 2.90",</w:t>
            </w:r>
          </w:p>
          <w:p w14:paraId="46DE75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Bob, Grade: 11, Graduated with an average score: 5.15",</w:t>
            </w:r>
          </w:p>
          <w:p w14:paraId="5F4AFA8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Daryl, Grade: 8, Graduated with an average score: 5.95",</w:t>
            </w:r>
          </w:p>
          <w:p w14:paraId="5A79445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Bill, Grade: 9, Graduated with an average score: 6.00",</w:t>
            </w:r>
          </w:p>
          <w:p w14:paraId="7940764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Philip, Grade: 10, Graduated with an average score: 5.05",</w:t>
            </w:r>
          </w:p>
          <w:p w14:paraId="3906817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Peter, Grade: 11, Graduated with an average score: 4.88",</w:t>
            </w:r>
          </w:p>
          <w:p w14:paraId="49A1C6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"Student name: Gavin, Grade: 10, Graduated with an average score: 4.00"</w:t>
            </w:r>
          </w:p>
          <w:p w14:paraId="5E3DFBD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cs="Calibri"/>
                <w:sz w:val="22"/>
                <w:szCs w:val="22"/>
              </w:rPr>
              <w:lastRenderedPageBreak/>
              <w:t xml:space="preserve">  </w:t>
            </w:r>
          </w:p>
          <w:p w14:paraId="45EC254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9 Grade</w:t>
            </w:r>
          </w:p>
          <w:p w14:paraId="0F5FBDB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Mark, Daryl</w:t>
            </w:r>
          </w:p>
          <w:p w14:paraId="66FEA91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5.35</w:t>
            </w:r>
          </w:p>
          <w:p w14:paraId="52A8CD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30EE653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10 Grade</w:t>
            </w:r>
          </w:p>
          <w:p w14:paraId="44AD9ED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Ethan, Joey, Bill</w:t>
            </w:r>
          </w:p>
          <w:p w14:paraId="53B43A6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5.52</w:t>
            </w:r>
          </w:p>
          <w:p w14:paraId="4430A0F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189CC62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11 Grade</w:t>
            </w:r>
          </w:p>
          <w:p w14:paraId="516AA18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lastRenderedPageBreak/>
              <w:t>List of students: Steven, Philip, Gavin</w:t>
            </w:r>
          </w:p>
          <w:p w14:paraId="02C2BBD1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4.42</w:t>
            </w:r>
          </w:p>
          <w:p w14:paraId="03ABEE4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</w:p>
          <w:p w14:paraId="75E02FB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12 Grade</w:t>
            </w:r>
          </w:p>
          <w:p w14:paraId="3492A8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List of students: Bob, Peter</w:t>
            </w:r>
          </w:p>
          <w:p w14:paraId="795EE56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Average annual score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</w:t>
            </w:r>
          </w:p>
          <w:p w14:paraId="067EF71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George, Grade: 5, Graduated with an average score: 2.75',</w:t>
            </w:r>
          </w:p>
          <w:p w14:paraId="4FD944F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Alex, Grade: 9, Graduated with an average score: 3.66',</w:t>
            </w:r>
          </w:p>
          <w:p w14:paraId="5D382A0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Peter, Grade: 8, Graduated with an average score: 2.83',</w:t>
            </w:r>
          </w:p>
          <w:p w14:paraId="4EB1F88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Boby, Grade: 5, Graduated with an average score: 4.20',</w:t>
            </w:r>
          </w:p>
          <w:p w14:paraId="1C986202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John, Grade: 9, Graduated with an average score: 2.90',</w:t>
            </w:r>
          </w:p>
          <w:p w14:paraId="1CF4B01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Steven, Grade: 2, Graduated with an average score: 4.90',</w:t>
            </w:r>
          </w:p>
          <w:p w14:paraId="7213E8CC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'Student name: Darsy, Grade: 1, Graduated with an average score: 5.15'</w:t>
            </w:r>
          </w:p>
          <w:p w14:paraId="00D6CBC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2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E09A6C4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Darsy</w:t>
            </w:r>
            <w:proofErr w:type="spellEnd"/>
          </w:p>
          <w:p w14:paraId="534FAD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5.15</w:t>
            </w:r>
          </w:p>
          <w:p w14:paraId="32B3A0D8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302E3DDC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3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907EE05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Steven</w:t>
            </w:r>
            <w:proofErr w:type="spellEnd"/>
          </w:p>
          <w:p w14:paraId="4043327F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4.90</w:t>
            </w:r>
          </w:p>
          <w:p w14:paraId="6CF5159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114936F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6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40CD7851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: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Boby</w:t>
            </w:r>
            <w:proofErr w:type="spellEnd"/>
          </w:p>
          <w:p w14:paraId="258DA12E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4.20</w:t>
            </w:r>
          </w:p>
          <w:p w14:paraId="456D2ED0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</w:p>
          <w:p w14:paraId="08A9B7E2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r w:rsidRPr="00A12F1E">
              <w:rPr>
                <w:rFonts w:ascii="Consolas" w:hAnsi="Consolas" w:cs="Calibri"/>
                <w:sz w:val="22"/>
                <w:szCs w:val="22"/>
              </w:rPr>
              <w:t xml:space="preserve">10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Grade</w:t>
            </w:r>
            <w:proofErr w:type="spellEnd"/>
          </w:p>
          <w:p w14:paraId="7200162A" w14:textId="77777777" w:rsidR="00B0289D" w:rsidRPr="00A12F1E" w:rsidRDefault="00B0289D" w:rsidP="0076069C">
            <w:pPr>
              <w:spacing w:after="0"/>
              <w:rPr>
                <w:rFonts w:ascii="Consolas" w:hAnsi="Consolas"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List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of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students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Alex</w:t>
            </w:r>
          </w:p>
          <w:p w14:paraId="085F4AE3" w14:textId="77777777" w:rsidR="00B0289D" w:rsidRPr="00A12F1E" w:rsidRDefault="00B0289D" w:rsidP="0076069C">
            <w:pPr>
              <w:spacing w:after="0"/>
              <w:rPr>
                <w:rFonts w:cs="Calibri"/>
                <w:sz w:val="22"/>
                <w:szCs w:val="22"/>
              </w:rPr>
            </w:pP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Average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annual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score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from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last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 xml:space="preserve"> </w:t>
            </w:r>
            <w:proofErr w:type="spellStart"/>
            <w:r w:rsidRPr="00A12F1E">
              <w:rPr>
                <w:rFonts w:ascii="Consolas" w:hAnsi="Consolas" w:cs="Calibri"/>
                <w:sz w:val="22"/>
                <w:szCs w:val="22"/>
              </w:rPr>
              <w:t>year</w:t>
            </w:r>
            <w:proofErr w:type="spellEnd"/>
            <w:r w:rsidRPr="00A12F1E">
              <w:rPr>
                <w:rFonts w:ascii="Consolas" w:hAnsi="Consolas" w:cs="Calibri"/>
                <w:sz w:val="22"/>
                <w:szCs w:val="22"/>
              </w:rPr>
              <w:t>: 3.66</w:t>
            </w:r>
          </w:p>
        </w:tc>
      </w:tr>
    </w:tbl>
    <w:p w14:paraId="0E2AF431" w14:textId="06C6CFA4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proofErr w:type="spellStart"/>
      <w:r>
        <w:t>As</w:t>
      </w:r>
      <w:proofErr w:type="spellEnd"/>
      <w:r>
        <w:t xml:space="preserve"> </w:t>
      </w:r>
      <w:proofErr w:type="spellStart"/>
      <w:r w:rsidRPr="00E96358">
        <w:t>input</w:t>
      </w:r>
      <w:proofErr w:type="spellEnd"/>
      <w:r>
        <w:t>,</w:t>
      </w:r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two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parameters</w:t>
      </w:r>
      <w:proofErr w:type="spellEnd"/>
      <w:r w:rsidRPr="00E96358">
        <w:t xml:space="preserve">: </w:t>
      </w:r>
      <w:proofErr w:type="spellStart"/>
      <w:r w:rsidRPr="00E96358">
        <w:rPr>
          <w:b/>
        </w:rPr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and</w:t>
      </w:r>
      <w:proofErr w:type="spellEnd"/>
      <w:r w:rsidRPr="00E96358">
        <w:rPr>
          <w:b/>
        </w:rPr>
        <w:t xml:space="preserve"> a </w:t>
      </w:r>
      <w:proofErr w:type="spellStart"/>
      <w:r w:rsidRPr="00E96358">
        <w:rPr>
          <w:b/>
        </w:rPr>
        <w:t>string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>.</w:t>
      </w:r>
    </w:p>
    <w:p w14:paraId="4AF65E73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 xml:space="preserve">.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task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to</w:t>
      </w:r>
      <w:proofErr w:type="spellEnd"/>
      <w:r w:rsidRPr="00E96358">
        <w:t xml:space="preserve"> </w:t>
      </w:r>
      <w:proofErr w:type="spellStart"/>
      <w:r w:rsidRPr="00E96358">
        <w:t>fill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actions</w:t>
      </w:r>
      <w:proofErr w:type="spellEnd"/>
      <w:r w:rsidRPr="00E96358">
        <w:t xml:space="preserve"> </w:t>
      </w:r>
      <w:proofErr w:type="spellStart"/>
      <w:r w:rsidRPr="00E96358">
        <w:t>we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strings</w:t>
      </w:r>
      <w:proofErr w:type="spellEnd"/>
      <w:r w:rsidRPr="00E96358">
        <w:t>.</w:t>
      </w:r>
    </w:p>
    <w:p w14:paraId="68924534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</w:t>
      </w:r>
      <w:proofErr w:type="spellEnd"/>
      <w:r w:rsidRPr="00E96358">
        <w:t xml:space="preserve"> </w:t>
      </w:r>
      <w:proofErr w:type="spellStart"/>
      <w:r w:rsidRPr="00E96358">
        <w:t>any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world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many</w:t>
      </w:r>
      <w:proofErr w:type="spellEnd"/>
      <w:r w:rsidRPr="00E96358">
        <w:t xml:space="preserve"> </w:t>
      </w:r>
      <w:proofErr w:type="spellStart"/>
      <w:r w:rsidRPr="00E96358">
        <w:t>times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like</w:t>
      </w:r>
      <w:proofErr w:type="spellEnd"/>
      <w:r w:rsidRPr="00E96358">
        <w:t xml:space="preserve">;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do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rPr>
          <w:u w:val="single"/>
        </w:rPr>
        <w:t>add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it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to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the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open</w:t>
      </w:r>
      <w:proofErr w:type="spellEnd"/>
      <w:r w:rsidRPr="00E96358">
        <w:rPr>
          <w:u w:val="single"/>
        </w:rPr>
        <w:t xml:space="preserve"> </w:t>
      </w:r>
      <w:proofErr w:type="spellStart"/>
      <w:r w:rsidRPr="00E96358">
        <w:rPr>
          <w:u w:val="single"/>
        </w:rPr>
        <w:t>tabs</w:t>
      </w:r>
      <w:proofErr w:type="spellEnd"/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close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these</w:t>
      </w:r>
      <w:proofErr w:type="spellEnd"/>
      <w:r w:rsidRPr="00E96358">
        <w:t xml:space="preserve"> </w:t>
      </w:r>
      <w:proofErr w:type="spellStart"/>
      <w:r w:rsidRPr="00E96358">
        <w:t>tabs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opened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already</w:t>
      </w:r>
      <w:proofErr w:type="spellEnd"/>
      <w:r w:rsidRPr="00E96358">
        <w:t xml:space="preserve">!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current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r>
        <w:t xml:space="preserve">a </w:t>
      </w:r>
      <w:proofErr w:type="spellStart"/>
      <w:r w:rsidRPr="00E96358">
        <w:t>valid</w:t>
      </w:r>
      <w:proofErr w:type="spellEnd"/>
      <w:r w:rsidRPr="00E96358">
        <w:t xml:space="preserve"> </w:t>
      </w:r>
      <w:proofErr w:type="spellStart"/>
      <w:r w:rsidRPr="00E96358">
        <w:t>opened</w:t>
      </w:r>
      <w:proofErr w:type="spellEnd"/>
      <w:r w:rsidRPr="00E96358">
        <w:t xml:space="preserve"> </w:t>
      </w:r>
      <w:proofErr w:type="spellStart"/>
      <w:r w:rsidRPr="00E96358">
        <w:t>site</w:t>
      </w:r>
      <w:proofErr w:type="spellEnd"/>
      <w:r w:rsidRPr="00E96358">
        <w:t xml:space="preserve">,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remove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Open</w:t>
      </w:r>
      <w:proofErr w:type="spellEnd"/>
      <w:r w:rsidRPr="00E96358">
        <w:rPr>
          <w:rFonts w:ascii="Consolas" w:hAnsi="Consolas"/>
          <w:b/>
          <w:noProof/>
        </w:rPr>
        <w:t xml:space="preserve"> Tabs</w:t>
      </w:r>
      <w:r w:rsidRPr="00E96358">
        <w:t xml:space="preserve">"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put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into</w:t>
      </w:r>
      <w:proofErr w:type="spellEnd"/>
      <w:r w:rsidRPr="00E96358">
        <w:t xml:space="preserve"> "</w:t>
      </w:r>
      <w:proofErr w:type="spellStart"/>
      <w:r w:rsidRPr="00E96358">
        <w:rPr>
          <w:rFonts w:ascii="Consolas" w:hAnsi="Consolas"/>
          <w:b/>
          <w:noProof/>
        </w:rPr>
        <w:t>Recently</w:t>
      </w:r>
      <w:proofErr w:type="spellEnd"/>
      <w:r w:rsidRPr="00E96358">
        <w:rPr>
          <w:rFonts w:ascii="Consolas" w:hAnsi="Consolas"/>
          <w:b/>
          <w:noProof/>
        </w:rPr>
        <w:t xml:space="preserve"> closed</w:t>
      </w:r>
      <w:r w:rsidRPr="00E96358">
        <w:t xml:space="preserve">", </w:t>
      </w:r>
      <w:proofErr w:type="spellStart"/>
      <w:r w:rsidRPr="00E96358">
        <w:t>otherwise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don't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do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anything</w:t>
      </w:r>
      <w:proofErr w:type="spellEnd"/>
      <w:r w:rsidRPr="00E96358">
        <w:rPr>
          <w:b/>
        </w:rPr>
        <w:t>!</w:t>
      </w:r>
    </w:p>
    <w:p w14:paraId="1ABFF3F0" w14:textId="77777777" w:rsidR="00B0289D" w:rsidRPr="00E96358" w:rsidRDefault="00B0289D" w:rsidP="00B0289D">
      <w:proofErr w:type="spellStart"/>
      <w:r w:rsidRPr="00E96358">
        <w:rPr>
          <w:b/>
        </w:rPr>
        <w:t>Browser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Logs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hold</w:t>
      </w:r>
      <w:proofErr w:type="spellEnd"/>
      <w:r w:rsidRPr="00E96358">
        <w:t xml:space="preserve"> </w:t>
      </w:r>
      <w:proofErr w:type="spellStart"/>
      <w:r w:rsidRPr="00E96358">
        <w:t>every</w:t>
      </w:r>
      <w:proofErr w:type="spellEnd"/>
      <w:r w:rsidRPr="00E96358">
        <w:t xml:space="preserve"> </w:t>
      </w:r>
      <w:proofErr w:type="spellStart"/>
      <w:r w:rsidRPr="00E96358">
        <w:t>single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Valid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action</w:t>
      </w:r>
      <w:proofErr w:type="spellEnd"/>
      <w:r w:rsidRPr="00E96358">
        <w:t xml:space="preserve">,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did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Open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Close</w:t>
      </w:r>
      <w:proofErr w:type="spellEnd"/>
      <w:r w:rsidRPr="00E96358">
        <w:t>).</w:t>
      </w:r>
    </w:p>
    <w:p w14:paraId="50FDEFA4" w14:textId="77777777" w:rsidR="00B0289D" w:rsidRPr="00E96358" w:rsidRDefault="00B0289D" w:rsidP="00B0289D">
      <w:proofErr w:type="spellStart"/>
      <w:r>
        <w:lastRenderedPageBreak/>
        <w:t>There</w:t>
      </w:r>
      <w:proofErr w:type="spellEnd"/>
      <w:r w:rsidRPr="00C42BB4">
        <w:t xml:space="preserve"> </w:t>
      </w:r>
      <w:proofErr w:type="spellStart"/>
      <w:r w:rsidRPr="00C42BB4">
        <w:t>is</w:t>
      </w:r>
      <w:proofErr w:type="spellEnd"/>
      <w:r w:rsidRPr="00E96358">
        <w:t xml:space="preserve"> a </w:t>
      </w:r>
      <w:proofErr w:type="spellStart"/>
      <w:r w:rsidRPr="00E96358">
        <w:rPr>
          <w:b/>
        </w:rPr>
        <w:t>special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case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can</w:t>
      </w:r>
      <w:proofErr w:type="spellEnd"/>
      <w:r w:rsidRPr="00E96358">
        <w:t xml:space="preserve"> </w:t>
      </w:r>
      <w:proofErr w:type="spellStart"/>
      <w:r w:rsidRPr="00E96358">
        <w:t>get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action</w:t>
      </w:r>
      <w:proofErr w:type="spellEnd"/>
      <w:r w:rsidRPr="00E96358">
        <w:t xml:space="preserve">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says</w:t>
      </w:r>
      <w:proofErr w:type="spellEnd"/>
      <w:r w:rsidRPr="00E96358">
        <w:t xml:space="preserve">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proofErr w:type="spellStart"/>
      <w:r w:rsidRPr="00E96358">
        <w:t>That</w:t>
      </w:r>
      <w:proofErr w:type="spellEnd"/>
      <w:r w:rsidRPr="00E96358">
        <w:t xml:space="preserve"> </w:t>
      </w:r>
      <w:proofErr w:type="spellStart"/>
      <w:r w:rsidRPr="00E96358">
        <w:t>means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empty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whole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object</w:t>
      </w:r>
      <w:proofErr w:type="spellEnd"/>
      <w:r w:rsidRPr="00E96358">
        <w:t>.</w:t>
      </w:r>
    </w:p>
    <w:p w14:paraId="38DF3BEC" w14:textId="77777777" w:rsidR="00B0289D" w:rsidRPr="00E96358" w:rsidRDefault="00B0289D" w:rsidP="00B0289D">
      <w:proofErr w:type="spellStart"/>
      <w:r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end</w:t>
      </w:r>
      <w:proofErr w:type="spellEnd"/>
      <w:r w:rsidRPr="00E96358">
        <w:t xml:space="preserve">,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object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96358">
        <w:t>format</w:t>
      </w:r>
      <w:proofErr w:type="spellEnd"/>
      <w:r w:rsidRPr="00E96358">
        <w:t>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 xml:space="preserve">// </w:t>
      </w:r>
      <w:proofErr w:type="spellStart"/>
      <w:r w:rsidRPr="00E96358">
        <w:t>Joined</w:t>
      </w:r>
      <w:proofErr w:type="spellEnd"/>
      <w:r w:rsidRPr="00E96358">
        <w:t xml:space="preserve"> </w:t>
      </w:r>
      <w:proofErr w:type="spellStart"/>
      <w:r w:rsidRPr="00E96358">
        <w:t>by</w:t>
      </w:r>
      <w:proofErr w:type="spellEnd"/>
      <w:r w:rsidRPr="00E96358">
        <w:t xml:space="preserve"> </w:t>
      </w:r>
      <w:proofErr w:type="spellStart"/>
      <w:r w:rsidRPr="00E96358">
        <w:t>comma</w:t>
      </w:r>
      <w:proofErr w:type="spellEnd"/>
      <w:r w:rsidRPr="00E96358">
        <w:t xml:space="preserve"> </w:t>
      </w:r>
      <w:proofErr w:type="spellStart"/>
      <w:r w:rsidRPr="00E96358">
        <w:t>and</w:t>
      </w:r>
      <w:proofErr w:type="spellEnd"/>
      <w:r w:rsidRPr="00E96358">
        <w:t xml:space="preserve"> </w:t>
      </w:r>
      <w:proofErr w:type="spellStart"/>
      <w:r w:rsidRPr="00E96358">
        <w:t>space</w:t>
      </w:r>
      <w:proofErr w:type="spellEnd"/>
    </w:p>
    <w:p w14:paraId="731B7DAD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Name":"Google Chrome","Open Tabs":["Facebook","YouTube","Google Translate"],</w:t>
            </w:r>
          </w:p>
          <w:p w14:paraId="2BDEF7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Closed":["Yahoo","Gmail"],</w:t>
            </w:r>
          </w:p>
          <w:p w14:paraId="23D1AA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["Close Facebook", "Open StackOverFlow", "Open Google"]</w:t>
            </w:r>
          </w:p>
          <w:p w14:paraId="67CF4F16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Google Chrome</w:t>
            </w:r>
          </w:p>
          <w:p w14:paraId="57BF7C9B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YouTube, Google Translate, StackOverFlow, Google</w:t>
            </w:r>
          </w:p>
          <w:p w14:paraId="681C3A72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Recently Closed: Yahoo, Gmail, Facebook</w:t>
            </w:r>
          </w:p>
          <w:p w14:paraId="1DFB1616" w14:textId="77777777" w:rsidR="00B0289D" w:rsidRPr="00A12F1E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{"Browser Name":"Mozilla Firefox",</w:t>
            </w:r>
          </w:p>
          <w:p w14:paraId="2E81223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"Open Tabs":["YouTube"],</w:t>
            </w:r>
          </w:p>
          <w:p w14:paraId="2B0B5C5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"Recently Closed":["Gmail", "Dropbox"],</w:t>
            </w:r>
          </w:p>
          <w:p w14:paraId="6DE2822B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"Browser Logs":["Open Gmail", "Close Gmail", "Open Dropbox", "Open YouTube", "Close Dropbox"]},</w:t>
            </w:r>
          </w:p>
          <w:p w14:paraId="25A8A28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  <w:t xml:space="preserve">    </w:t>
            </w: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["Open Wikipedia", "Clear History and Cache", "Open Twitter"]</w:t>
            </w:r>
          </w:p>
          <w:p w14:paraId="51701F6F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Mozilla Firefox</w:t>
            </w:r>
          </w:p>
          <w:p w14:paraId="30EDFF7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Open Tabs: Twitter</w:t>
            </w:r>
          </w:p>
          <w:p w14:paraId="356E7968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 xml:space="preserve">Recently Closed: </w:t>
            </w:r>
          </w:p>
          <w:p w14:paraId="6A346A5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are</w:t>
      </w:r>
      <w:proofErr w:type="spellEnd"/>
      <w:r w:rsidRPr="00E96358">
        <w:t xml:space="preserve"> </w:t>
      </w:r>
      <w:proofErr w:type="spellStart"/>
      <w:r w:rsidRPr="00E96358">
        <w:t>tasked</w:t>
      </w:r>
      <w:proofErr w:type="spellEnd"/>
      <w:r w:rsidRPr="00E96358">
        <w:t xml:space="preserve"> </w:t>
      </w:r>
      <w:proofErr w:type="spellStart"/>
      <w:r w:rsidRPr="00E96358">
        <w:t>with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sequences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t>numbers</w:t>
      </w:r>
      <w:proofErr w:type="spellEnd"/>
      <w:r w:rsidRPr="00E96358">
        <w:t xml:space="preserve">.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will</w:t>
      </w:r>
      <w:proofErr w:type="spellEnd"/>
      <w:r w:rsidRPr="00E96358">
        <w:t xml:space="preserve"> </w:t>
      </w:r>
      <w:proofErr w:type="spellStart"/>
      <w:r w:rsidRPr="00E96358">
        <w:t>receive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rPr>
          <w:b/>
        </w:rPr>
        <w:t xml:space="preserve">;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will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</w:t>
      </w:r>
      <w:proofErr w:type="spellEnd"/>
      <w:r w:rsidRPr="00E96358"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96358">
        <w:t>unknown</w:t>
      </w:r>
      <w:proofErr w:type="spellEnd"/>
      <w:r w:rsidRPr="00E96358">
        <w:t xml:space="preserve"> </w:t>
      </w:r>
      <w:proofErr w:type="spellStart"/>
      <w:r w:rsidRPr="00E96358">
        <w:t>amount</w:t>
      </w:r>
      <w:proofErr w:type="spellEnd"/>
      <w:r w:rsidRPr="00E96358">
        <w:t xml:space="preserve"> </w:t>
      </w:r>
      <w:proofErr w:type="spellStart"/>
      <w:r w:rsidRPr="00E96358">
        <w:t>of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containing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>,</w:t>
      </w:r>
      <w:r w:rsidRPr="00E96358">
        <w:t xml:space="preserve"> </w:t>
      </w:r>
      <w:proofErr w:type="spellStart"/>
      <w:r w:rsidRPr="00E96358">
        <w:t>from</w:t>
      </w:r>
      <w:proofErr w:type="spellEnd"/>
      <w:r w:rsidRPr="00E96358">
        <w:t xml:space="preserve"> </w:t>
      </w:r>
      <w:proofErr w:type="spellStart"/>
      <w:r w:rsidRPr="00E96358">
        <w:t>which</w:t>
      </w:r>
      <w:proofErr w:type="spellEnd"/>
      <w:r w:rsidRPr="00E96358">
        <w:t xml:space="preserve"> </w:t>
      </w:r>
      <w:proofErr w:type="spellStart"/>
      <w:r w:rsidRPr="00E96358">
        <w:t>you</w:t>
      </w:r>
      <w:proofErr w:type="spellEnd"/>
      <w:r w:rsidRPr="00E96358">
        <w:t xml:space="preserve"> </w:t>
      </w:r>
      <w:proofErr w:type="spellStart"/>
      <w:r w:rsidRPr="00E96358">
        <w:t>must</w:t>
      </w:r>
      <w:proofErr w:type="spellEnd"/>
      <w:r w:rsidRPr="00E96358">
        <w:t xml:space="preserve"> </w:t>
      </w:r>
      <w:proofErr w:type="spellStart"/>
      <w:r w:rsidRPr="00E96358">
        <w:t>store</w:t>
      </w:r>
      <w:proofErr w:type="spellEnd"/>
      <w:r w:rsidRPr="00E96358">
        <w:t xml:space="preserve"> </w:t>
      </w:r>
      <w:proofErr w:type="spellStart"/>
      <w:r w:rsidRPr="00E96358">
        <w:t>only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unique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r w:rsidRPr="00E96358">
        <w:rPr>
          <w:noProof/>
        </w:rPr>
        <w:t>(</w:t>
      </w:r>
      <w:proofErr w:type="spellStart"/>
      <w:r w:rsidRPr="00E96358">
        <w:t>duplicate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discarded</w:t>
      </w:r>
      <w:proofErr w:type="spellEnd"/>
      <w:r w:rsidRPr="00E96358">
        <w:t xml:space="preserve">).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is</w:t>
      </w:r>
      <w:proofErr w:type="spellEnd"/>
      <w:r w:rsidRPr="00E96358">
        <w:t xml:space="preserve"> </w:t>
      </w:r>
      <w:proofErr w:type="spellStart"/>
      <w:r w:rsidRPr="00E96358">
        <w:t>considered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proofErr w:type="spellStart"/>
      <w:r w:rsidRPr="00E96358">
        <w:rPr>
          <w:b/>
        </w:rPr>
        <w:t>unique</w:t>
      </w:r>
      <w:proofErr w:type="spellEnd"/>
      <w:r w:rsidRPr="00E96358">
        <w:rPr>
          <w:noProof/>
        </w:rPr>
        <w:t xml:space="preserve">)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it</w:t>
      </w:r>
      <w:proofErr w:type="spellEnd"/>
      <w:r w:rsidRPr="00E96358">
        <w:t xml:space="preserve"> </w:t>
      </w:r>
      <w:proofErr w:type="spellStart"/>
      <w:r w:rsidRPr="00E96358">
        <w:t>contains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same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another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rPr>
          <w:b/>
        </w:rPr>
        <w:t xml:space="preserve">, </w:t>
      </w:r>
      <w:proofErr w:type="spellStart"/>
      <w:r w:rsidRPr="00E96358">
        <w:rPr>
          <w:b/>
        </w:rPr>
        <w:t>regardless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their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t xml:space="preserve">. </w:t>
      </w:r>
    </w:p>
    <w:p w14:paraId="2CB93D6C" w14:textId="77777777" w:rsidR="00B0289D" w:rsidRPr="00E96358" w:rsidRDefault="00B0289D" w:rsidP="00B0289D">
      <w:proofErr w:type="spellStart"/>
      <w:r w:rsidRPr="00E96358">
        <w:lastRenderedPageBreak/>
        <w:t>After</w:t>
      </w:r>
      <w:proofErr w:type="spellEnd"/>
      <w:r w:rsidRPr="00E96358">
        <w:t xml:space="preserve"> </w:t>
      </w:r>
      <w:proofErr w:type="spellStart"/>
      <w:r w:rsidRPr="00E96358">
        <w:t>storing</w:t>
      </w:r>
      <w:proofErr w:type="spellEnd"/>
      <w:r w:rsidRPr="00E96358">
        <w:t xml:space="preserve"> </w:t>
      </w:r>
      <w:proofErr w:type="spellStart"/>
      <w:r w:rsidRPr="00E96358">
        <w:t>all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, </w:t>
      </w:r>
      <w:proofErr w:type="spellStart"/>
      <w:r w:rsidRPr="00E96358">
        <w:t>your</w:t>
      </w:r>
      <w:proofErr w:type="spellEnd"/>
      <w:r w:rsidRPr="00E96358">
        <w:t xml:space="preserve"> </w:t>
      </w:r>
      <w:proofErr w:type="spellStart"/>
      <w:r w:rsidRPr="00E96358">
        <w:t>program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print</w:t>
      </w:r>
      <w:proofErr w:type="spellEnd"/>
      <w:r w:rsidRPr="00E96358">
        <w:t xml:space="preserve"> </w:t>
      </w:r>
      <w:proofErr w:type="spellStart"/>
      <w:r w:rsidRPr="00E96358">
        <w:t>them</w:t>
      </w:r>
      <w:proofErr w:type="spellEnd"/>
      <w:r w:rsidRPr="00E96358">
        <w:t xml:space="preserve"> </w:t>
      </w:r>
      <w:proofErr w:type="spellStart"/>
      <w:r w:rsidRPr="00E96358">
        <w:t>back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ascending</w:t>
      </w:r>
      <w:proofErr w:type="spellEnd"/>
      <w:r w:rsidRPr="00E96358">
        <w:t xml:space="preserve"> </w:t>
      </w:r>
      <w:proofErr w:type="spellStart"/>
      <w:r w:rsidRPr="00E96358">
        <w:t>order</w:t>
      </w:r>
      <w:proofErr w:type="spellEnd"/>
      <w:r w:rsidRPr="00E96358">
        <w:t xml:space="preserve"> </w:t>
      </w:r>
      <w:proofErr w:type="spellStart"/>
      <w:r w:rsidRPr="00E96358">
        <w:t>based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their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length</w:t>
      </w:r>
      <w:proofErr w:type="spellEnd"/>
      <w:r w:rsidRPr="00E96358">
        <w:t xml:space="preserve">, </w:t>
      </w:r>
      <w:proofErr w:type="spellStart"/>
      <w:r w:rsidRPr="00E96358">
        <w:t>if</w:t>
      </w:r>
      <w:proofErr w:type="spellEnd"/>
      <w:r w:rsidRPr="00E96358">
        <w:t xml:space="preserve"> </w:t>
      </w:r>
      <w:proofErr w:type="spellStart"/>
      <w:r w:rsidRPr="00E96358">
        <w:t>two</w:t>
      </w:r>
      <w:proofErr w:type="spellEnd"/>
      <w:r w:rsidRPr="00E96358">
        <w:t xml:space="preserve"> </w:t>
      </w:r>
      <w:proofErr w:type="spellStart"/>
      <w:r w:rsidRPr="00E96358">
        <w:t>arrays</w:t>
      </w:r>
      <w:proofErr w:type="spellEnd"/>
      <w:r w:rsidRPr="00E96358">
        <w:t xml:space="preserve"> </w:t>
      </w:r>
      <w:proofErr w:type="spellStart"/>
      <w:r w:rsidRPr="00E96358">
        <w:t>have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same</w:t>
      </w:r>
      <w:proofErr w:type="spellEnd"/>
      <w:r w:rsidRPr="00E96358">
        <w:t xml:space="preserve"> </w:t>
      </w:r>
      <w:proofErr w:type="spellStart"/>
      <w:r w:rsidRPr="00E96358">
        <w:t>length</w:t>
      </w:r>
      <w:proofErr w:type="spellEnd"/>
      <w:r w:rsidRPr="00E96358">
        <w:t xml:space="preserve">, </w:t>
      </w:r>
      <w:proofErr w:type="spellStart"/>
      <w:r w:rsidRPr="00E96358">
        <w:t>they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being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received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from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the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.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descending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order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 xml:space="preserve">.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bel</w:t>
      </w:r>
      <w:r w:rsidRPr="00E96358">
        <w:t>ow</w:t>
      </w:r>
      <w:proofErr w:type="spellEnd"/>
      <w:r w:rsidRPr="00E96358">
        <w:t>.</w:t>
      </w:r>
    </w:p>
    <w:p w14:paraId="597626FC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input</w:t>
      </w:r>
      <w:proofErr w:type="spellEnd"/>
      <w:r w:rsidRPr="00E96358">
        <w:t xml:space="preserve"> </w:t>
      </w:r>
      <w:proofErr w:type="spellStart"/>
      <w:r w:rsidRPr="00E96358">
        <w:t>comes</w:t>
      </w:r>
      <w:proofErr w:type="spellEnd"/>
      <w:r w:rsidRPr="00E96358">
        <w:t xml:space="preserve"> </w:t>
      </w:r>
      <w:proofErr w:type="spellStart"/>
      <w:r w:rsidRPr="00E96358">
        <w:t>as</w:t>
      </w:r>
      <w:proofErr w:type="spellEnd"/>
      <w:r w:rsidRPr="00E96358">
        <w:t xml:space="preserve"> </w:t>
      </w:r>
      <w:proofErr w:type="spellStart"/>
      <w:r w:rsidRPr="00E96358">
        <w:t>an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strings</w:t>
      </w:r>
      <w:proofErr w:type="spellEnd"/>
      <w:r w:rsidRPr="00E96358">
        <w:t xml:space="preserve"> </w:t>
      </w:r>
      <w:proofErr w:type="spellStart"/>
      <w:r w:rsidRPr="00E96358">
        <w:t>where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each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entry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is</w:t>
      </w:r>
      <w:proofErr w:type="spellEnd"/>
      <w:r w:rsidRPr="00E96358">
        <w:rPr>
          <w:b/>
        </w:rPr>
        <w:t xml:space="preserve"> a </w:t>
      </w:r>
      <w:r w:rsidRPr="00E96358">
        <w:rPr>
          <w:b/>
          <w:noProof/>
        </w:rPr>
        <w:t xml:space="preserve">JSON </w:t>
      </w:r>
      <w:proofErr w:type="spellStart"/>
      <w:r w:rsidRPr="00E96358">
        <w:rPr>
          <w:b/>
        </w:rPr>
        <w:t>representing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an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array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of</w:t>
      </w:r>
      <w:proofErr w:type="spellEnd"/>
      <w:r w:rsidRPr="00E96358">
        <w:rPr>
          <w:b/>
        </w:rPr>
        <w:t xml:space="preserve"> </w:t>
      </w:r>
      <w:proofErr w:type="spellStart"/>
      <w:r w:rsidRPr="00E96358">
        <w:rPr>
          <w:b/>
        </w:rPr>
        <w:t>numbers</w:t>
      </w:r>
      <w:proofErr w:type="spellEnd"/>
      <w:r w:rsidRPr="00E96358">
        <w:t>.</w:t>
      </w:r>
    </w:p>
    <w:p w14:paraId="24C267B7" w14:textId="77777777" w:rsidR="00B0289D" w:rsidRPr="00E96358" w:rsidRDefault="00B0289D" w:rsidP="00B0289D"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rPr>
          <w:b/>
        </w:rPr>
        <w:t>output</w:t>
      </w:r>
      <w:proofErr w:type="spellEnd"/>
      <w:r w:rsidRPr="00E96358">
        <w:t xml:space="preserve"> </w:t>
      </w:r>
      <w:proofErr w:type="spellStart"/>
      <w:r w:rsidRPr="00E96358">
        <w:t>should</w:t>
      </w:r>
      <w:proofErr w:type="spellEnd"/>
      <w:r w:rsidRPr="00E96358">
        <w:t xml:space="preserve"> </w:t>
      </w:r>
      <w:proofErr w:type="spellStart"/>
      <w:r w:rsidRPr="00E96358">
        <w:t>be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console</w:t>
      </w:r>
      <w:proofErr w:type="spellEnd"/>
      <w:r w:rsidRPr="00E96358">
        <w:t xml:space="preserve"> - </w:t>
      </w:r>
      <w:proofErr w:type="spellStart"/>
      <w:r w:rsidRPr="00E96358">
        <w:t>each</w:t>
      </w:r>
      <w:proofErr w:type="spellEnd"/>
      <w:r w:rsidRPr="00E96358">
        <w:t xml:space="preserve"> </w:t>
      </w:r>
      <w:proofErr w:type="spellStart"/>
      <w:r w:rsidRPr="00E96358">
        <w:t>array</w:t>
      </w:r>
      <w:proofErr w:type="spellEnd"/>
      <w:r w:rsidRPr="00E96358">
        <w:t xml:space="preserve"> </w:t>
      </w:r>
      <w:proofErr w:type="spellStart"/>
      <w:r w:rsidRPr="00E96358">
        <w:t>printed</w:t>
      </w:r>
      <w:proofErr w:type="spellEnd"/>
      <w:r w:rsidRPr="00E96358">
        <w:t xml:space="preserve"> </w:t>
      </w:r>
      <w:proofErr w:type="spellStart"/>
      <w:r w:rsidRPr="00E96358">
        <w:t>on</w:t>
      </w:r>
      <w:proofErr w:type="spellEnd"/>
      <w:r w:rsidRPr="00E96358">
        <w:t xml:space="preserve"> a </w:t>
      </w:r>
      <w:proofErr w:type="spellStart"/>
      <w:r w:rsidRPr="00E96358">
        <w:t>new</w:t>
      </w:r>
      <w:proofErr w:type="spellEnd"/>
      <w:r w:rsidRPr="00E96358">
        <w:t xml:space="preserve"> </w:t>
      </w:r>
      <w:proofErr w:type="spellStart"/>
      <w:r w:rsidRPr="00E96358">
        <w:t>line</w:t>
      </w:r>
      <w:proofErr w:type="spellEnd"/>
      <w:r w:rsidRPr="00E96358">
        <w:t xml:space="preserve"> </w:t>
      </w:r>
      <w:proofErr w:type="spellStart"/>
      <w:r w:rsidRPr="00E96358">
        <w:t>in</w:t>
      </w:r>
      <w:proofErr w:type="spellEnd"/>
      <w:r w:rsidRPr="00E96358">
        <w:t xml:space="preserve"> </w:t>
      </w:r>
      <w:proofErr w:type="spellStart"/>
      <w:r w:rsidRPr="00E96358">
        <w:t>the</w:t>
      </w:r>
      <w:proofErr w:type="spellEnd"/>
      <w:r w:rsidRPr="00E96358">
        <w:t xml:space="preserve"> </w:t>
      </w:r>
      <w:proofErr w:type="spellStart"/>
      <w:r w:rsidRPr="00E96358">
        <w:t>format</w:t>
      </w:r>
      <w:proofErr w:type="spellEnd"/>
      <w:r w:rsidRPr="00E96358">
        <w:t xml:space="preserve">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above-</w:t>
      </w:r>
      <w:r w:rsidRPr="00E96358">
        <w:t>mentioned</w:t>
      </w:r>
      <w:proofErr w:type="spellEnd"/>
      <w:r w:rsidRPr="00E96358">
        <w:t xml:space="preserve"> </w:t>
      </w:r>
      <w:proofErr w:type="spellStart"/>
      <w:r w:rsidRPr="00E96358">
        <w:t>ordering</w:t>
      </w:r>
      <w:proofErr w:type="spellEnd"/>
      <w:r w:rsidRPr="00E96358">
        <w:t>.</w:t>
      </w:r>
    </w:p>
    <w:p w14:paraId="5111ACF9" w14:textId="77777777" w:rsidR="00B0289D" w:rsidRPr="00E96358" w:rsidRDefault="00B0289D" w:rsidP="00B0289D">
      <w:pPr>
        <w:pStyle w:val="3"/>
      </w:pPr>
      <w:proofErr w:type="spellStart"/>
      <w:r w:rsidRPr="00E96358">
        <w:t>Examples</w:t>
      </w:r>
      <w:proofErr w:type="spellEnd"/>
    </w:p>
    <w:tbl>
      <w:tblPr>
        <w:tblStyle w:val="af2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Input</w:t>
            </w:r>
            <w:proofErr w:type="spellEnd"/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proofErr w:type="spellStart"/>
            <w:r w:rsidRPr="00E96358">
              <w:rPr>
                <w:b/>
              </w:rPr>
              <w:t>Output</w:t>
            </w:r>
            <w:proofErr w:type="spellEnd"/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["[-3, -2, -1, 0, 1, 2, 3, 4]",</w:t>
            </w:r>
          </w:p>
          <w:p w14:paraId="598BED29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"[10, 1, -17, 0, 2, 13]",</w:t>
            </w:r>
          </w:p>
          <w:p w14:paraId="6816240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[13, 10, 2, 1, 0, -17]</w:t>
            </w:r>
          </w:p>
          <w:p w14:paraId="6512D18D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["[7.14, 7.180, 7.339, 80.099]",</w:t>
            </w:r>
          </w:p>
          <w:p w14:paraId="3288DAB5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80.0990, 7.140000, 7.18]",</w:t>
            </w:r>
          </w:p>
          <w:p w14:paraId="473B32F0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A12F1E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</w:pPr>
            <w:r w:rsidRPr="00A12F1E">
              <w:rPr>
                <w:rFonts w:ascii="Consolas" w:eastAsia="Times New Roman" w:hAnsi="Consolas" w:cstheme="minorHAnsi"/>
                <w:noProof/>
                <w:color w:val="000000"/>
                <w:sz w:val="22"/>
                <w:szCs w:val="22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2"/>
        <w:numPr>
          <w:ilvl w:val="0"/>
          <w:numId w:val="17"/>
        </w:numPr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green, fuel type: 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A12F1E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A12F1E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2"/>
        <w:numPr>
          <w:ilvl w:val="0"/>
          <w:numId w:val="17"/>
        </w:numPr>
      </w:pPr>
      <w:r>
        <w:lastRenderedPageBreak/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13F7A8AE" w:rsidR="00653357" w:rsidRDefault="000C48A8" w:rsidP="00A12F1E">
      <w:pPr>
        <w:pStyle w:val="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2"/>
        <w:numPr>
          <w:ilvl w:val="0"/>
          <w:numId w:val="17"/>
        </w:numPr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A12F1E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2"/>
        <w:numPr>
          <w:ilvl w:val="0"/>
          <w:numId w:val="17"/>
        </w:numPr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A12F1E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8090" w14:textId="77777777" w:rsidR="000C1945" w:rsidRDefault="000C1945" w:rsidP="00053EF9">
      <w:pPr>
        <w:spacing w:after="0" w:line="240" w:lineRule="auto"/>
      </w:pPr>
      <w:r>
        <w:separator/>
      </w:r>
    </w:p>
  </w:endnote>
  <w:endnote w:type="continuationSeparator" w:id="0">
    <w:p w14:paraId="3F5071B0" w14:textId="77777777" w:rsidR="000C1945" w:rsidRDefault="000C1945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DC1C2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46358EED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354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46358EED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54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7354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B4642" w14:textId="77777777" w:rsidR="000C1945" w:rsidRDefault="000C1945" w:rsidP="00053EF9">
      <w:pPr>
        <w:spacing w:after="0" w:line="240" w:lineRule="auto"/>
      </w:pPr>
      <w:r>
        <w:separator/>
      </w:r>
    </w:p>
  </w:footnote>
  <w:footnote w:type="continuationSeparator" w:id="0">
    <w:p w14:paraId="53F8D30A" w14:textId="77777777" w:rsidR="000C1945" w:rsidRDefault="000C1945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9593">
    <w:abstractNumId w:val="3"/>
  </w:num>
  <w:num w:numId="2" w16cid:durableId="1882009814">
    <w:abstractNumId w:val="12"/>
  </w:num>
  <w:num w:numId="3" w16cid:durableId="1628003233">
    <w:abstractNumId w:val="8"/>
  </w:num>
  <w:num w:numId="4" w16cid:durableId="1759211636">
    <w:abstractNumId w:val="14"/>
  </w:num>
  <w:num w:numId="5" w16cid:durableId="637420204">
    <w:abstractNumId w:val="7"/>
  </w:num>
  <w:num w:numId="6" w16cid:durableId="52239357">
    <w:abstractNumId w:val="19"/>
  </w:num>
  <w:num w:numId="7" w16cid:durableId="1008992465">
    <w:abstractNumId w:val="21"/>
  </w:num>
  <w:num w:numId="8" w16cid:durableId="1297103168">
    <w:abstractNumId w:val="9"/>
  </w:num>
  <w:num w:numId="9" w16cid:durableId="1682856252">
    <w:abstractNumId w:val="10"/>
  </w:num>
  <w:num w:numId="10" w16cid:durableId="1455372164">
    <w:abstractNumId w:val="6"/>
  </w:num>
  <w:num w:numId="11" w16cid:durableId="1437367529">
    <w:abstractNumId w:val="5"/>
  </w:num>
  <w:num w:numId="12" w16cid:durableId="1078869552">
    <w:abstractNumId w:val="16"/>
  </w:num>
  <w:num w:numId="13" w16cid:durableId="792285677">
    <w:abstractNumId w:val="22"/>
  </w:num>
  <w:num w:numId="14" w16cid:durableId="1109928023">
    <w:abstractNumId w:val="18"/>
  </w:num>
  <w:num w:numId="15" w16cid:durableId="1055541747">
    <w:abstractNumId w:val="15"/>
  </w:num>
  <w:num w:numId="16" w16cid:durableId="791628399">
    <w:abstractNumId w:val="1"/>
  </w:num>
  <w:num w:numId="17" w16cid:durableId="2029023129">
    <w:abstractNumId w:val="17"/>
  </w:num>
  <w:num w:numId="18" w16cid:durableId="951126676">
    <w:abstractNumId w:val="13"/>
  </w:num>
  <w:num w:numId="19" w16cid:durableId="610088335">
    <w:abstractNumId w:val="13"/>
    <w:lvlOverride w:ilvl="0">
      <w:startOverride w:val="3"/>
    </w:lvlOverride>
  </w:num>
  <w:num w:numId="20" w16cid:durableId="1263758863">
    <w:abstractNumId w:val="11"/>
  </w:num>
  <w:num w:numId="21" w16cid:durableId="2119789556">
    <w:abstractNumId w:val="0"/>
  </w:num>
  <w:num w:numId="22" w16cid:durableId="819152643">
    <w:abstractNumId w:val="4"/>
  </w:num>
  <w:num w:numId="23" w16cid:durableId="103809360">
    <w:abstractNumId w:val="20"/>
  </w:num>
  <w:num w:numId="24" w16cid:durableId="998460515">
    <w:abstractNumId w:val="2"/>
  </w:num>
  <w:num w:numId="25" w16cid:durableId="1299187335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pNaAI0nZ7o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1945"/>
    <w:rsid w:val="000C48A8"/>
    <w:rsid w:val="001174C3"/>
    <w:rsid w:val="001409F3"/>
    <w:rsid w:val="00143B1A"/>
    <w:rsid w:val="00144BDB"/>
    <w:rsid w:val="00187BB0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12F1E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7354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A5854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B6C0A-4DBC-41A3-9ACA-AA0F9F848A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387</TotalTime>
  <Pages>13</Pages>
  <Words>3265</Words>
  <Characters>18614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Yoana Yonkova</cp:lastModifiedBy>
  <cp:revision>64</cp:revision>
  <cp:lastPrinted>2023-05-04T06:12:00Z</cp:lastPrinted>
  <dcterms:created xsi:type="dcterms:W3CDTF">2018-10-16T08:49:00Z</dcterms:created>
  <dcterms:modified xsi:type="dcterms:W3CDTF">2024-01-23T13:28:00Z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